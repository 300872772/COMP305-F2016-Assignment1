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 w:themeColor="background1"/>
  <w:body>
    <w:sdt>
      <w:sdtPr>
        <w:rPr>
          <w:rFonts w:ascii="Seravek ExtraLight" w:eastAsiaTheme="majorEastAsia" w:hAnsi="Seravek ExtraLight" w:cstheme="majorBidi"/>
          <w:caps/>
        </w:rPr>
        <w:id w:val="1531594"/>
        <w:docPartObj>
          <w:docPartGallery w:val="Cover Pages"/>
          <w:docPartUnique/>
        </w:docPartObj>
      </w:sdtPr>
      <w:sdtEndPr>
        <w:rPr>
          <w:rFonts w:eastAsiaTheme="minorEastAsia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576"/>
          </w:tblGrid>
          <w:tr w:rsidR="003E1D56" w:rsidRPr="00783F64" w14:paraId="4ED54152" w14:textId="77777777">
            <w:trPr>
              <w:trHeight w:val="2880"/>
              <w:jc w:val="center"/>
            </w:trPr>
            <w:sdt>
              <w:sdtPr>
                <w:rPr>
                  <w:rFonts w:ascii="Seravek ExtraLight" w:eastAsiaTheme="majorEastAsia" w:hAnsi="Seravek ExtraLight" w:cstheme="majorBidi"/>
                  <w:caps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sz w:val="28"/>
                  <w:szCs w:val="28"/>
                </w:rPr>
              </w:sdtEndPr>
              <w:sdtContent>
                <w:tc>
                  <w:tcPr>
                    <w:tcW w:w="5000" w:type="pct"/>
                  </w:tcPr>
                  <w:p w14:paraId="764EF9E2" w14:textId="77777777" w:rsidR="003E1D56" w:rsidRPr="00783F64" w:rsidRDefault="00442FA1" w:rsidP="00442FA1">
                    <w:pPr>
                      <w:pStyle w:val="NoSpacing"/>
                      <w:jc w:val="center"/>
                      <w:rPr>
                        <w:rFonts w:ascii="Seravek ExtraLight" w:eastAsiaTheme="majorEastAsia" w:hAnsi="Seravek ExtraLight" w:cstheme="majorBidi"/>
                        <w:caps/>
                      </w:rPr>
                    </w:pPr>
                    <w:r w:rsidRPr="00783F64">
                      <w:rPr>
                        <w:rFonts w:ascii="Seravek ExtraLight" w:eastAsiaTheme="majorEastAsia" w:hAnsi="Seravek ExtraLight" w:cstheme="majorBidi"/>
                        <w:caps/>
                        <w:sz w:val="28"/>
                        <w:szCs w:val="28"/>
                      </w:rPr>
                      <w:t>MAMUN’S GAME STUDIO</w:t>
                    </w:r>
                  </w:p>
                </w:tc>
              </w:sdtContent>
            </w:sdt>
          </w:tr>
          <w:tr w:rsidR="003E1D56" w:rsidRPr="00783F64" w14:paraId="0505253B" w14:textId="77777777">
            <w:trPr>
              <w:trHeight w:val="1440"/>
              <w:jc w:val="center"/>
            </w:trPr>
            <w:sdt>
              <w:sdtPr>
                <w:rPr>
                  <w:rFonts w:ascii="Seravek ExtraLight" w:hAnsi="Seravek ExtraLight"/>
                  <w:b/>
                  <w:color w:val="FF6600"/>
                  <w:sz w:val="60"/>
                  <w:szCs w:val="60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14:paraId="6637C81E" w14:textId="77777777" w:rsidR="003E1D56" w:rsidRPr="00783F64" w:rsidRDefault="00E6288B" w:rsidP="00E6288B">
                    <w:pPr>
                      <w:pStyle w:val="NoSpacing"/>
                      <w:jc w:val="center"/>
                      <w:rPr>
                        <w:rFonts w:ascii="Seravek ExtraLight" w:eastAsiaTheme="majorEastAsia" w:hAnsi="Seravek ExtraLight" w:cstheme="majorBidi"/>
                        <w:sz w:val="80"/>
                        <w:szCs w:val="80"/>
                      </w:rPr>
                    </w:pPr>
                    <w:r w:rsidRPr="00783F64">
                      <w:rPr>
                        <w:rFonts w:ascii="Seravek ExtraLight" w:hAnsi="Seravek ExtraLight"/>
                        <w:b/>
                        <w:color w:val="FF6600"/>
                        <w:sz w:val="60"/>
                        <w:szCs w:val="60"/>
                        <w:lang w:val="en-US" w:eastAsia="ja-JP"/>
                      </w:rPr>
                      <w:t>FIGHT</w:t>
                    </w:r>
                    <w:r w:rsidRPr="00783F64">
                      <w:rPr>
                        <w:rFonts w:ascii="Seravek ExtraLight" w:hAnsi="Seravek ExtraLight"/>
                        <w:b/>
                        <w:color w:val="FF6600"/>
                        <w:sz w:val="60"/>
                        <w:szCs w:val="60"/>
                      </w:rPr>
                      <w:t xml:space="preserve"> FOR COLORS</w:t>
                    </w:r>
                  </w:p>
                </w:tc>
              </w:sdtContent>
            </w:sdt>
          </w:tr>
          <w:tr w:rsidR="003E1D56" w:rsidRPr="00783F64" w14:paraId="7E441B05" w14:textId="77777777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4F81BD" w:themeColor="accent1"/>
                </w:tcBorders>
                <w:vAlign w:val="center"/>
              </w:tcPr>
              <w:p w14:paraId="3172055A" w14:textId="23CAA823" w:rsidR="003E1D56" w:rsidRPr="00783F64" w:rsidRDefault="005752EA" w:rsidP="00E6288B">
                <w:pPr>
                  <w:pStyle w:val="NoSpacing"/>
                  <w:jc w:val="center"/>
                  <w:rPr>
                    <w:rFonts w:ascii="Seravek ExtraLight" w:eastAsiaTheme="majorEastAsia" w:hAnsi="Seravek ExtraLight" w:cstheme="majorBidi"/>
                    <w:sz w:val="44"/>
                    <w:szCs w:val="44"/>
                  </w:rPr>
                </w:pPr>
                <w:r w:rsidRPr="00783F64">
                  <w:rPr>
                    <w:rFonts w:ascii="Seravek ExtraLight" w:eastAsiaTheme="majorEastAsia" w:hAnsi="Seravek ExtraLight" w:cstheme="majorBidi"/>
                    <w:sz w:val="44"/>
                    <w:szCs w:val="44"/>
                  </w:rPr>
                  <w:t xml:space="preserve">A </w:t>
                </w:r>
                <w:r w:rsidR="00E6288B" w:rsidRPr="00783F64">
                  <w:rPr>
                    <w:rFonts w:ascii="Seravek ExtraLight" w:eastAsiaTheme="majorEastAsia" w:hAnsi="Seravek ExtraLight" w:cstheme="majorBidi"/>
                    <w:sz w:val="44"/>
                    <w:szCs w:val="44"/>
                  </w:rPr>
                  <w:t>RETRO SHOOTER</w:t>
                </w:r>
                <w:r w:rsidR="0021130D" w:rsidRPr="00783F64">
                  <w:rPr>
                    <w:rFonts w:ascii="Seravek ExtraLight" w:eastAsiaTheme="majorEastAsia" w:hAnsi="Seravek ExtraLight" w:cstheme="majorBidi"/>
                    <w:sz w:val="44"/>
                    <w:szCs w:val="44"/>
                  </w:rPr>
                  <w:t xml:space="preserve"> GAME</w:t>
                </w:r>
                <w:r w:rsidR="00E6288B" w:rsidRPr="00783F64">
                  <w:rPr>
                    <w:rFonts w:ascii="Seravek ExtraLight" w:eastAsiaTheme="majorEastAsia" w:hAnsi="Seravek ExtraLight" w:cstheme="majorBidi"/>
                    <w:sz w:val="44"/>
                    <w:szCs w:val="44"/>
                  </w:rPr>
                  <w:t xml:space="preserve"> </w:t>
                </w:r>
              </w:p>
            </w:tc>
          </w:tr>
          <w:tr w:rsidR="003E1D56" w:rsidRPr="00783F64" w14:paraId="72D57864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15CD7A0B" w14:textId="77777777" w:rsidR="003E1D56" w:rsidRPr="00783F64" w:rsidRDefault="003E1D56">
                <w:pPr>
                  <w:pStyle w:val="NoSpacing"/>
                  <w:jc w:val="center"/>
                  <w:rPr>
                    <w:rFonts w:ascii="Seravek ExtraLight" w:hAnsi="Seravek ExtraLight"/>
                  </w:rPr>
                </w:pPr>
              </w:p>
              <w:p w14:paraId="06CFA8C7" w14:textId="77777777" w:rsidR="003E1D56" w:rsidRPr="00783F64" w:rsidRDefault="003E1D56">
                <w:pPr>
                  <w:pStyle w:val="NoSpacing"/>
                  <w:jc w:val="center"/>
                  <w:rPr>
                    <w:rFonts w:ascii="Seravek ExtraLight" w:hAnsi="Seravek ExtraLight"/>
                  </w:rPr>
                </w:pPr>
              </w:p>
              <w:p w14:paraId="678A9748" w14:textId="77777777" w:rsidR="003E1D56" w:rsidRPr="00783F64" w:rsidRDefault="003E1D56">
                <w:pPr>
                  <w:pStyle w:val="NoSpacing"/>
                  <w:jc w:val="center"/>
                  <w:rPr>
                    <w:rFonts w:ascii="Seravek ExtraLight" w:hAnsi="Seravek ExtraLight"/>
                  </w:rPr>
                </w:pPr>
              </w:p>
              <w:p w14:paraId="4ADA9FD0" w14:textId="77777777" w:rsidR="003E1D56" w:rsidRPr="00783F64" w:rsidRDefault="003E1D56">
                <w:pPr>
                  <w:pStyle w:val="NoSpacing"/>
                  <w:jc w:val="center"/>
                  <w:rPr>
                    <w:rFonts w:ascii="Seravek ExtraLight" w:hAnsi="Seravek ExtraLight"/>
                  </w:rPr>
                </w:pPr>
              </w:p>
              <w:p w14:paraId="4031D5AA" w14:textId="77777777" w:rsidR="003E1D56" w:rsidRPr="00783F64" w:rsidRDefault="003E1D56">
                <w:pPr>
                  <w:pStyle w:val="NoSpacing"/>
                  <w:jc w:val="center"/>
                  <w:rPr>
                    <w:rFonts w:ascii="Seravek ExtraLight" w:hAnsi="Seravek ExtraLight"/>
                  </w:rPr>
                </w:pPr>
              </w:p>
              <w:p w14:paraId="52DEB233" w14:textId="77777777" w:rsidR="003E1D56" w:rsidRPr="00783F64" w:rsidRDefault="003E1D56">
                <w:pPr>
                  <w:pStyle w:val="NoSpacing"/>
                  <w:jc w:val="center"/>
                  <w:rPr>
                    <w:rFonts w:ascii="Seravek ExtraLight" w:hAnsi="Seravek ExtraLight"/>
                  </w:rPr>
                </w:pPr>
              </w:p>
              <w:p w14:paraId="44672764" w14:textId="77777777" w:rsidR="003E1D56" w:rsidRPr="00783F64" w:rsidRDefault="003E1D56">
                <w:pPr>
                  <w:pStyle w:val="NoSpacing"/>
                  <w:jc w:val="center"/>
                  <w:rPr>
                    <w:rFonts w:ascii="Seravek ExtraLight" w:hAnsi="Seravek ExtraLight"/>
                  </w:rPr>
                </w:pPr>
              </w:p>
              <w:p w14:paraId="445F1180" w14:textId="77777777" w:rsidR="003E1D56" w:rsidRPr="00783F64" w:rsidRDefault="003E1D56">
                <w:pPr>
                  <w:pStyle w:val="NoSpacing"/>
                  <w:jc w:val="center"/>
                  <w:rPr>
                    <w:rFonts w:ascii="Seravek ExtraLight" w:hAnsi="Seravek ExtraLight"/>
                  </w:rPr>
                </w:pPr>
              </w:p>
              <w:p w14:paraId="0E2F441A" w14:textId="5625F5E2" w:rsidR="003E1D56" w:rsidRPr="00783F64" w:rsidRDefault="003E1D56">
                <w:pPr>
                  <w:pStyle w:val="NoSpacing"/>
                  <w:jc w:val="center"/>
                  <w:rPr>
                    <w:rFonts w:ascii="Seravek ExtraLight" w:hAnsi="Seravek ExtraLight"/>
                    <w:color w:val="0D0D0D" w:themeColor="text1" w:themeTint="F2"/>
                    <w:sz w:val="24"/>
                    <w:szCs w:val="24"/>
                  </w:rPr>
                </w:pPr>
                <w:r w:rsidRPr="00783F64">
                  <w:rPr>
                    <w:rFonts w:ascii="Seravek ExtraLight" w:hAnsi="Seravek ExtraLight"/>
                    <w:color w:val="0D0D0D" w:themeColor="text1" w:themeTint="F2"/>
                    <w:sz w:val="24"/>
                    <w:szCs w:val="24"/>
                  </w:rPr>
                  <w:t>Version #</w:t>
                </w:r>
                <w:r w:rsidR="004A463E" w:rsidRPr="00783F64">
                  <w:rPr>
                    <w:rFonts w:ascii="Seravek ExtraLight" w:hAnsi="Seravek ExtraLight"/>
                    <w:color w:val="0D0D0D" w:themeColor="text1" w:themeTint="F2"/>
                    <w:sz w:val="24"/>
                    <w:szCs w:val="24"/>
                  </w:rPr>
                  <w:t>01</w:t>
                </w:r>
              </w:p>
              <w:p w14:paraId="465462CD" w14:textId="77777777" w:rsidR="003E1D56" w:rsidRPr="00783F64" w:rsidRDefault="003E1D56">
                <w:pPr>
                  <w:pStyle w:val="NoSpacing"/>
                  <w:jc w:val="center"/>
                  <w:rPr>
                    <w:rFonts w:ascii="Seravek ExtraLight" w:hAnsi="Seravek ExtraLight"/>
                  </w:rPr>
                </w:pPr>
              </w:p>
              <w:p w14:paraId="2E5F25A5" w14:textId="77777777" w:rsidR="003E1D56" w:rsidRPr="00783F64" w:rsidRDefault="003E1D56">
                <w:pPr>
                  <w:pStyle w:val="NoSpacing"/>
                  <w:jc w:val="center"/>
                  <w:rPr>
                    <w:rFonts w:ascii="Seravek ExtraLight" w:hAnsi="Seravek ExtraLight"/>
                  </w:rPr>
                </w:pPr>
                <w:r w:rsidRPr="00783F64">
                  <w:rPr>
                    <w:rFonts w:ascii="Seravek ExtraLight" w:hAnsi="Seravek ExtraLight"/>
                  </w:rPr>
                  <w:t xml:space="preserve">All work Copyright © </w:t>
                </w:r>
                <w:r w:rsidR="00041C8A" w:rsidRPr="00783F64">
                  <w:rPr>
                    <w:rFonts w:ascii="Seravek ExtraLight" w:hAnsi="Seravek ExtraLight"/>
                  </w:rPr>
                  <w:t>2012</w:t>
                </w:r>
                <w:r w:rsidRPr="00783F64">
                  <w:rPr>
                    <w:rFonts w:ascii="Seravek ExtraLight" w:hAnsi="Seravek ExtraLight"/>
                  </w:rPr>
                  <w:t xml:space="preserve"> by </w:t>
                </w:r>
                <w:r w:rsidR="003E7892" w:rsidRPr="00783F64">
                  <w:rPr>
                    <w:rFonts w:ascii="Seravek ExtraLight" w:hAnsi="Seravek ExtraLight"/>
                  </w:rPr>
                  <w:t>MAMUN’S GAME STUDIO</w:t>
                </w:r>
                <w:r w:rsidRPr="00783F64">
                  <w:rPr>
                    <w:rFonts w:ascii="Seravek ExtraLight" w:hAnsi="Seravek ExtraLight"/>
                  </w:rPr>
                  <w:t>.</w:t>
                </w:r>
              </w:p>
              <w:p w14:paraId="1333F63F" w14:textId="77777777" w:rsidR="003E1D56" w:rsidRPr="00783F64" w:rsidRDefault="003E1D56">
                <w:pPr>
                  <w:pStyle w:val="NoSpacing"/>
                  <w:jc w:val="center"/>
                  <w:rPr>
                    <w:rFonts w:ascii="Seravek ExtraLight" w:hAnsi="Seravek ExtraLight"/>
                  </w:rPr>
                </w:pPr>
                <w:r w:rsidRPr="00783F64">
                  <w:rPr>
                    <w:rFonts w:ascii="Seravek ExtraLight" w:hAnsi="Seravek ExtraLight"/>
                  </w:rPr>
                  <w:t>All rights reserved.</w:t>
                </w:r>
              </w:p>
              <w:p w14:paraId="4B7A976B" w14:textId="77777777" w:rsidR="003E1D56" w:rsidRPr="00783F64" w:rsidRDefault="003E1D56">
                <w:pPr>
                  <w:pStyle w:val="NoSpacing"/>
                  <w:jc w:val="center"/>
                  <w:rPr>
                    <w:rFonts w:ascii="Seravek ExtraLight" w:hAnsi="Seravek ExtraLight"/>
                  </w:rPr>
                </w:pPr>
              </w:p>
              <w:p w14:paraId="390FB71E" w14:textId="77777777" w:rsidR="003E1D56" w:rsidRPr="00783F64" w:rsidRDefault="003E1D56">
                <w:pPr>
                  <w:pStyle w:val="NoSpacing"/>
                  <w:jc w:val="center"/>
                  <w:rPr>
                    <w:rFonts w:ascii="Seravek ExtraLight" w:hAnsi="Seravek ExtraLight"/>
                  </w:rPr>
                </w:pPr>
              </w:p>
              <w:p w14:paraId="2AF0CC2C" w14:textId="77777777" w:rsidR="003E1D56" w:rsidRPr="00783F64" w:rsidRDefault="003E1D56">
                <w:pPr>
                  <w:pStyle w:val="NoSpacing"/>
                  <w:jc w:val="center"/>
                  <w:rPr>
                    <w:rFonts w:ascii="Seravek ExtraLight" w:hAnsi="Seravek ExtraLight"/>
                  </w:rPr>
                </w:pPr>
              </w:p>
            </w:tc>
          </w:tr>
          <w:tr w:rsidR="003E1D56" w:rsidRPr="00783F64" w14:paraId="65F861CF" w14:textId="77777777">
            <w:trPr>
              <w:trHeight w:val="360"/>
              <w:jc w:val="center"/>
            </w:trPr>
            <w:sdt>
              <w:sdtPr>
                <w:rPr>
                  <w:rFonts w:ascii="Seravek ExtraLight" w:hAnsi="Seravek ExtraLight"/>
                  <w:b/>
                  <w:bCs/>
                  <w:sz w:val="28"/>
                  <w:szCs w:val="28"/>
                  <w:u w:val="single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14:paraId="02788E51" w14:textId="77777777" w:rsidR="003E1D56" w:rsidRPr="00783F64" w:rsidRDefault="003E7892" w:rsidP="003E7892">
                    <w:pPr>
                      <w:pStyle w:val="NoSpacing"/>
                      <w:jc w:val="center"/>
                      <w:rPr>
                        <w:rFonts w:ascii="Seravek ExtraLight" w:hAnsi="Seravek ExtraLight"/>
                        <w:b/>
                        <w:bCs/>
                        <w:sz w:val="28"/>
                        <w:szCs w:val="28"/>
                        <w:u w:val="single"/>
                      </w:rPr>
                    </w:pPr>
                    <w:r w:rsidRPr="00783F64">
                      <w:rPr>
                        <w:rFonts w:ascii="Seravek ExtraLight" w:hAnsi="Seravek ExtraLight"/>
                        <w:b/>
                        <w:bCs/>
                        <w:sz w:val="28"/>
                        <w:szCs w:val="28"/>
                        <w:u w:val="single"/>
                      </w:rPr>
                      <w:t>MD MAMUNUR RAHMAN</w:t>
                    </w:r>
                  </w:p>
                </w:tc>
              </w:sdtContent>
            </w:sdt>
          </w:tr>
          <w:tr w:rsidR="003E1D56" w:rsidRPr="00783F64" w14:paraId="50EC786E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04CD3EBC" w14:textId="77777777" w:rsidR="003E1D56" w:rsidRPr="00783F64" w:rsidRDefault="003E1D56" w:rsidP="003E1D56">
                <w:pPr>
                  <w:pStyle w:val="NoSpacing"/>
                  <w:jc w:val="center"/>
                  <w:rPr>
                    <w:rFonts w:ascii="Seravek ExtraLight" w:hAnsi="Seravek ExtraLight"/>
                    <w:b/>
                    <w:bCs/>
                  </w:rPr>
                </w:pPr>
              </w:p>
            </w:tc>
          </w:tr>
        </w:tbl>
        <w:p w14:paraId="1AD4EE67" w14:textId="77777777" w:rsidR="003E1D56" w:rsidRPr="00783F64" w:rsidRDefault="003E1D56">
          <w:pPr>
            <w:rPr>
              <w:rFonts w:ascii="Seravek ExtraLight" w:hAnsi="Seravek ExtraLight"/>
            </w:rPr>
          </w:pPr>
        </w:p>
        <w:p w14:paraId="75CAA21B" w14:textId="77777777" w:rsidR="003E1D56" w:rsidRPr="00783F64" w:rsidRDefault="00021BBC">
          <w:pPr>
            <w:rPr>
              <w:rFonts w:ascii="Seravek ExtraLight" w:hAnsi="Seravek ExtraLight"/>
            </w:rPr>
          </w:pPr>
          <w:r w:rsidRPr="00783F64">
            <w:rPr>
              <w:rFonts w:ascii="Seravek ExtraLight" w:hAnsi="Seravek ExtraLight"/>
              <w:noProof/>
              <w:lang w:val="en-US" w:eastAsia="en-U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9AEDF2A" wp14:editId="74B43009">
                    <wp:simplePos x="0" y="0"/>
                    <wp:positionH relativeFrom="column">
                      <wp:posOffset>2165350</wp:posOffset>
                    </wp:positionH>
                    <wp:positionV relativeFrom="paragraph">
                      <wp:posOffset>-6220460</wp:posOffset>
                    </wp:positionV>
                    <wp:extent cx="1676400" cy="1371600"/>
                    <wp:effectExtent l="0" t="0" r="25400" b="25400"/>
                    <wp:wrapNone/>
                    <wp:docPr id="1" name="Text Box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76400" cy="13716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8CA4093" w14:textId="77777777" w:rsidR="00D053CC" w:rsidRPr="003E1D56" w:rsidRDefault="00D053CC" w:rsidP="003E1D56">
                                <w:pPr>
                                  <w:jc w:val="center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  <w:sz w:val="28"/>
                                    <w:szCs w:val="28"/>
                                    <w:lang w:val="en-US" w:eastAsia="en-US"/>
                                  </w:rPr>
                                  <w:drawing>
                                    <wp:inline distT="0" distB="0" distL="0" distR="0" wp14:anchorId="2861B949" wp14:editId="480DEBE1">
                                      <wp:extent cx="1497847" cy="1270747"/>
                                      <wp:effectExtent l="0" t="0" r="1270" b="0"/>
                                      <wp:docPr id="7" name="Picture 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3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 rotWithShape="1">
                                              <a:blip r:embed="rId1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11673" t="9950" r="7056" b="4522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500024" cy="127259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4" o:spid="_x0000_s1026" type="#_x0000_t202" style="position:absolute;margin-left:170.5pt;margin-top:-489.75pt;width:132pt;height:10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">
                    <v:textbox>
                      <w:txbxContent>
                        <w:p w14:paraId="68CA4093" w14:textId="77777777" w:rsidR="00D053CC" w:rsidRPr="003E1D56" w:rsidRDefault="00D053CC" w:rsidP="003E1D56">
                          <w:pPr>
                            <w:jc w:val="center"/>
                            <w:rPr>
                              <w:b/>
                              <w:sz w:val="28"/>
                              <w:szCs w:val="28"/>
                            </w:rPr>
                          </w:pPr>
                          <w:r>
                            <w:rPr>
                              <w:b/>
                              <w:noProof/>
                              <w:sz w:val="28"/>
                              <w:szCs w:val="28"/>
                              <w:lang w:val="en-US" w:eastAsia="en-US"/>
                            </w:rPr>
                            <w:drawing>
                              <wp:inline distT="0" distB="0" distL="0" distR="0" wp14:anchorId="2861B949" wp14:editId="480DEBE1">
                                <wp:extent cx="1497847" cy="1270747"/>
                                <wp:effectExtent l="0" t="0" r="1270" b="0"/>
                                <wp:docPr id="7" name="Picture 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11673" t="9950" r="7056" b="4522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500024" cy="1272594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576"/>
          </w:tblGrid>
          <w:tr w:rsidR="003E1D56" w:rsidRPr="00783F64" w14:paraId="6C778A4C" w14:textId="77777777">
            <w:tc>
              <w:tcPr>
                <w:tcW w:w="5000" w:type="pct"/>
              </w:tcPr>
              <w:p w14:paraId="79B9EAF4" w14:textId="567B0024" w:rsidR="003E1D56" w:rsidRPr="00783F64" w:rsidRDefault="00C870B7" w:rsidP="003E7892">
                <w:pPr>
                  <w:pStyle w:val="NoSpacing"/>
                  <w:jc w:val="center"/>
                  <w:rPr>
                    <w:rFonts w:ascii="Seravek ExtraLight" w:hAnsi="Seravek ExtraLight"/>
                    <w:b/>
                    <w:sz w:val="24"/>
                    <w:szCs w:val="24"/>
                  </w:rPr>
                </w:pPr>
                <w:r w:rsidRPr="00783F64">
                  <w:rPr>
                    <w:rFonts w:ascii="Seravek ExtraLight" w:hAnsi="Seravek ExtraLight"/>
                    <w:b/>
                    <w:sz w:val="24"/>
                    <w:szCs w:val="24"/>
                  </w:rPr>
                  <w:t>October</w:t>
                </w:r>
                <w:r w:rsidR="003E7892" w:rsidRPr="00783F64">
                  <w:rPr>
                    <w:rFonts w:ascii="Seravek ExtraLight" w:hAnsi="Seravek ExtraLight"/>
                    <w:b/>
                    <w:sz w:val="24"/>
                    <w:szCs w:val="24"/>
                  </w:rPr>
                  <w:t xml:space="preserve"> 27</w:t>
                </w:r>
                <w:r w:rsidR="00021BBC" w:rsidRPr="00783F64">
                  <w:rPr>
                    <w:rFonts w:ascii="Seravek ExtraLight" w:hAnsi="Seravek ExtraLight"/>
                    <w:b/>
                    <w:sz w:val="24"/>
                    <w:szCs w:val="24"/>
                    <w:vertAlign w:val="superscript"/>
                  </w:rPr>
                  <w:t>th</w:t>
                </w:r>
                <w:r w:rsidRPr="00783F64">
                  <w:rPr>
                    <w:rFonts w:ascii="Seravek ExtraLight" w:hAnsi="Seravek ExtraLight"/>
                    <w:b/>
                    <w:sz w:val="24"/>
                    <w:szCs w:val="24"/>
                  </w:rPr>
                  <w:t xml:space="preserve">, </w:t>
                </w:r>
                <w:r w:rsidR="00021BBC" w:rsidRPr="00783F64">
                  <w:rPr>
                    <w:rFonts w:ascii="Seravek ExtraLight" w:hAnsi="Seravek ExtraLight"/>
                    <w:b/>
                    <w:sz w:val="24"/>
                    <w:szCs w:val="24"/>
                  </w:rPr>
                  <w:t>201</w:t>
                </w:r>
                <w:r w:rsidR="003E7892" w:rsidRPr="00783F64">
                  <w:rPr>
                    <w:rFonts w:ascii="Seravek ExtraLight" w:hAnsi="Seravek ExtraLight"/>
                    <w:b/>
                    <w:sz w:val="24"/>
                    <w:szCs w:val="24"/>
                  </w:rPr>
                  <w:t>6</w:t>
                </w:r>
              </w:p>
            </w:tc>
          </w:tr>
        </w:tbl>
        <w:p w14:paraId="410188F5" w14:textId="77777777" w:rsidR="003E1D56" w:rsidRPr="00783F64" w:rsidRDefault="003E1D56">
          <w:pPr>
            <w:rPr>
              <w:rFonts w:ascii="Seravek ExtraLight" w:hAnsi="Seravek ExtraLight"/>
            </w:rPr>
          </w:pPr>
        </w:p>
        <w:p w14:paraId="72F008E0" w14:textId="77777777" w:rsidR="003E1D56" w:rsidRPr="00783F64" w:rsidRDefault="003E1D56">
          <w:pPr>
            <w:rPr>
              <w:rFonts w:ascii="Seravek ExtraLight" w:hAnsi="Seravek ExtraLight"/>
            </w:rPr>
          </w:pPr>
          <w:r w:rsidRPr="00783F64">
            <w:rPr>
              <w:rFonts w:ascii="Seravek ExtraLight" w:hAnsi="Seravek ExtraLight"/>
            </w:rPr>
            <w:br w:type="page"/>
          </w:r>
        </w:p>
      </w:sdtContent>
    </w:sdt>
    <w:p w14:paraId="7D916C76" w14:textId="77777777" w:rsidR="009A4D42" w:rsidRPr="00783F64" w:rsidRDefault="009A4D42" w:rsidP="009A4D42">
      <w:pPr>
        <w:jc w:val="center"/>
        <w:rPr>
          <w:rFonts w:ascii="Seravek ExtraLight" w:hAnsi="Seravek ExtraLight"/>
          <w:b/>
          <w:sz w:val="24"/>
          <w:szCs w:val="24"/>
          <w:u w:val="single"/>
        </w:rPr>
      </w:pPr>
      <w:r w:rsidRPr="00783F64">
        <w:rPr>
          <w:rFonts w:ascii="Seravek ExtraLight" w:hAnsi="Seravek ExtraLight"/>
          <w:b/>
          <w:sz w:val="24"/>
          <w:szCs w:val="24"/>
          <w:u w:val="single"/>
        </w:rPr>
        <w:lastRenderedPageBreak/>
        <w:t>Table of Contents</w:t>
      </w:r>
    </w:p>
    <w:p w14:paraId="4D860908" w14:textId="7540311B" w:rsidR="008B0E13" w:rsidRDefault="008B0E13" w:rsidP="008B0E13">
      <w:pPr>
        <w:rPr>
          <w:noProof/>
        </w:rPr>
      </w:pPr>
      <w:r>
        <w:rPr>
          <w:rFonts w:ascii="Seravek ExtraLight" w:hAnsi="Seravek ExtraLight"/>
          <w:b/>
          <w:sz w:val="24"/>
          <w:szCs w:val="24"/>
          <w:u w:val="single"/>
        </w:rPr>
        <w:fldChar w:fldCharType="begin"/>
      </w:r>
      <w:r>
        <w:rPr>
          <w:rFonts w:ascii="Seravek ExtraLight" w:hAnsi="Seravek ExtraLight"/>
          <w:b/>
          <w:sz w:val="24"/>
          <w:szCs w:val="24"/>
          <w:u w:val="single"/>
        </w:rPr>
        <w:instrText xml:space="preserve"> TOC \o "1-3" </w:instrText>
      </w:r>
      <w:r>
        <w:rPr>
          <w:rFonts w:ascii="Seravek ExtraLight" w:hAnsi="Seravek ExtraLight"/>
          <w:b/>
          <w:sz w:val="24"/>
          <w:szCs w:val="24"/>
          <w:u w:val="single"/>
        </w:rPr>
        <w:fldChar w:fldCharType="separate"/>
      </w:r>
    </w:p>
    <w:p w14:paraId="2A1548D5" w14:textId="77777777" w:rsidR="008B0E13" w:rsidRDefault="008B0E13">
      <w:pPr>
        <w:pStyle w:val="TOC1"/>
        <w:tabs>
          <w:tab w:val="right" w:pos="9350"/>
        </w:tabs>
        <w:rPr>
          <w:b w:val="0"/>
          <w:caps w:val="0"/>
          <w:noProof/>
          <w:sz w:val="24"/>
          <w:szCs w:val="24"/>
          <w:u w:val="none"/>
          <w:lang w:val="en-US" w:eastAsia="ja-JP"/>
        </w:rPr>
      </w:pPr>
      <w:r w:rsidRPr="001B4D42">
        <w:rPr>
          <w:rFonts w:ascii="Seravek Light" w:hAnsi="Seravek Light"/>
          <w:noProof/>
        </w:rPr>
        <w:t>Version History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_Toc337147488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D97CD74" w14:textId="77777777" w:rsidR="008B0E13" w:rsidRDefault="008B0E13">
      <w:pPr>
        <w:pStyle w:val="TOC1"/>
        <w:tabs>
          <w:tab w:val="right" w:pos="9350"/>
        </w:tabs>
        <w:rPr>
          <w:b w:val="0"/>
          <w:caps w:val="0"/>
          <w:noProof/>
          <w:sz w:val="24"/>
          <w:szCs w:val="24"/>
          <w:u w:val="none"/>
          <w:lang w:val="en-US" w:eastAsia="ja-JP"/>
        </w:rPr>
      </w:pPr>
      <w:r w:rsidRPr="001B4D42">
        <w:rPr>
          <w:rFonts w:ascii="Seravek Light" w:hAnsi="Seravek Light"/>
          <w:noProof/>
        </w:rPr>
        <w:t>Game 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_Toc337147489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3B185DA" w14:textId="77777777" w:rsidR="008B0E13" w:rsidRDefault="008B0E13">
      <w:pPr>
        <w:pStyle w:val="TOC1"/>
        <w:tabs>
          <w:tab w:val="right" w:pos="9350"/>
        </w:tabs>
        <w:rPr>
          <w:b w:val="0"/>
          <w:caps w:val="0"/>
          <w:noProof/>
          <w:sz w:val="24"/>
          <w:szCs w:val="24"/>
          <w:u w:val="none"/>
          <w:lang w:val="en-US" w:eastAsia="ja-JP"/>
        </w:rPr>
      </w:pPr>
      <w:r w:rsidRPr="001B4D42">
        <w:rPr>
          <w:rFonts w:ascii="Seravek Light" w:hAnsi="Seravek Light"/>
          <w:noProof/>
        </w:rPr>
        <w:t>Game Play Mechanics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_Toc337147490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C68C434" w14:textId="77777777" w:rsidR="008B0E13" w:rsidRDefault="008B0E13">
      <w:pPr>
        <w:pStyle w:val="TOC1"/>
        <w:tabs>
          <w:tab w:val="right" w:pos="9350"/>
        </w:tabs>
        <w:rPr>
          <w:b w:val="0"/>
          <w:caps w:val="0"/>
          <w:noProof/>
          <w:sz w:val="24"/>
          <w:szCs w:val="24"/>
          <w:u w:val="none"/>
          <w:lang w:val="en-US" w:eastAsia="ja-JP"/>
        </w:rPr>
      </w:pPr>
      <w:r w:rsidRPr="001B4D42">
        <w:rPr>
          <w:rFonts w:ascii="Seravek Light" w:hAnsi="Seravek Light"/>
          <w:noProof/>
        </w:rPr>
        <w:t>Camera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_Toc337147491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A3BC7B8" w14:textId="77777777" w:rsidR="008B0E13" w:rsidRDefault="008B0E13">
      <w:pPr>
        <w:pStyle w:val="TOC1"/>
        <w:tabs>
          <w:tab w:val="right" w:pos="9350"/>
        </w:tabs>
        <w:rPr>
          <w:b w:val="0"/>
          <w:caps w:val="0"/>
          <w:noProof/>
          <w:sz w:val="24"/>
          <w:szCs w:val="24"/>
          <w:u w:val="none"/>
          <w:lang w:val="en-US" w:eastAsia="ja-JP"/>
        </w:rPr>
      </w:pPr>
      <w:r w:rsidRPr="001B4D42">
        <w:rPr>
          <w:rFonts w:ascii="Seravek Light" w:hAnsi="Seravek Light"/>
          <w:noProof/>
        </w:rPr>
        <w:t>Controls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_Toc337147492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269CCF6" w14:textId="77777777" w:rsidR="008B0E13" w:rsidRDefault="008B0E13">
      <w:pPr>
        <w:pStyle w:val="TOC1"/>
        <w:tabs>
          <w:tab w:val="right" w:pos="9350"/>
        </w:tabs>
        <w:rPr>
          <w:b w:val="0"/>
          <w:caps w:val="0"/>
          <w:noProof/>
          <w:sz w:val="24"/>
          <w:szCs w:val="24"/>
          <w:u w:val="none"/>
          <w:lang w:val="en-US" w:eastAsia="ja-JP"/>
        </w:rPr>
      </w:pPr>
      <w:r w:rsidRPr="001B4D42">
        <w:rPr>
          <w:rFonts w:ascii="Seravek Light" w:hAnsi="Seravek Light"/>
          <w:noProof/>
        </w:rPr>
        <w:t>Interface Sketch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_Toc337147493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FE8E198" w14:textId="77777777" w:rsidR="008B0E13" w:rsidRDefault="008B0E13">
      <w:pPr>
        <w:pStyle w:val="TOC1"/>
        <w:tabs>
          <w:tab w:val="right" w:pos="9350"/>
        </w:tabs>
        <w:rPr>
          <w:b w:val="0"/>
          <w:caps w:val="0"/>
          <w:noProof/>
          <w:sz w:val="24"/>
          <w:szCs w:val="24"/>
          <w:u w:val="none"/>
          <w:lang w:val="en-US" w:eastAsia="ja-JP"/>
        </w:rPr>
      </w:pPr>
      <w:r w:rsidRPr="001B4D42">
        <w:rPr>
          <w:rFonts w:ascii="Seravek Light" w:hAnsi="Seravek Light"/>
          <w:noProof/>
        </w:rPr>
        <w:t>Menu and Screen Descriptions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_Toc337147494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4235118" w14:textId="77777777" w:rsidR="008B0E13" w:rsidRDefault="008B0E13">
      <w:pPr>
        <w:pStyle w:val="TOC2"/>
        <w:tabs>
          <w:tab w:val="right" w:pos="9350"/>
        </w:tabs>
        <w:rPr>
          <w:b w:val="0"/>
          <w:smallCaps w:val="0"/>
          <w:noProof/>
          <w:sz w:val="24"/>
          <w:szCs w:val="24"/>
          <w:lang w:val="en-US" w:eastAsia="ja-JP"/>
        </w:rPr>
      </w:pPr>
      <w:r w:rsidRPr="001B4D42">
        <w:rPr>
          <w:rFonts w:ascii="Seravek Light" w:hAnsi="Seravek Light"/>
          <w:noProof/>
        </w:rPr>
        <w:t>Menu Scene: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_Toc337147495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9EAED80" w14:textId="77777777" w:rsidR="008B0E13" w:rsidRDefault="008B0E13">
      <w:pPr>
        <w:pStyle w:val="TOC2"/>
        <w:tabs>
          <w:tab w:val="right" w:pos="9350"/>
        </w:tabs>
        <w:rPr>
          <w:b w:val="0"/>
          <w:smallCaps w:val="0"/>
          <w:noProof/>
          <w:sz w:val="24"/>
          <w:szCs w:val="24"/>
          <w:lang w:val="en-US" w:eastAsia="ja-JP"/>
        </w:rPr>
      </w:pPr>
      <w:r w:rsidRPr="001B4D42">
        <w:rPr>
          <w:rFonts w:ascii="Seravek Light" w:hAnsi="Seravek Light"/>
          <w:noProof/>
        </w:rPr>
        <w:t>Game Scene: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_Toc337147496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4A5EAA5" w14:textId="77777777" w:rsidR="008B0E13" w:rsidRDefault="008B0E13">
      <w:pPr>
        <w:pStyle w:val="TOC1"/>
        <w:tabs>
          <w:tab w:val="right" w:pos="9350"/>
        </w:tabs>
        <w:rPr>
          <w:b w:val="0"/>
          <w:caps w:val="0"/>
          <w:noProof/>
          <w:sz w:val="24"/>
          <w:szCs w:val="24"/>
          <w:u w:val="none"/>
          <w:lang w:val="en-US" w:eastAsia="ja-JP"/>
        </w:rPr>
      </w:pPr>
      <w:r w:rsidRPr="001B4D42">
        <w:rPr>
          <w:rFonts w:ascii="Seravek Light" w:hAnsi="Seravek Light"/>
          <w:noProof/>
        </w:rPr>
        <w:t>Characters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_Toc337147497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C2776B0" w14:textId="77777777" w:rsidR="008B0E13" w:rsidRDefault="008B0E13">
      <w:pPr>
        <w:pStyle w:val="TOC1"/>
        <w:tabs>
          <w:tab w:val="right" w:pos="9350"/>
        </w:tabs>
        <w:rPr>
          <w:b w:val="0"/>
          <w:caps w:val="0"/>
          <w:noProof/>
          <w:sz w:val="24"/>
          <w:szCs w:val="24"/>
          <w:u w:val="none"/>
          <w:lang w:val="en-US" w:eastAsia="ja-JP"/>
        </w:rPr>
      </w:pPr>
      <w:r w:rsidRPr="001B4D42">
        <w:rPr>
          <w:rFonts w:ascii="Seravek Light" w:hAnsi="Seravek Light"/>
          <w:noProof/>
        </w:rPr>
        <w:t>Enemies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_Toc337147498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10100FF" w14:textId="77777777" w:rsidR="008B0E13" w:rsidRDefault="008B0E13">
      <w:pPr>
        <w:pStyle w:val="TOC1"/>
        <w:tabs>
          <w:tab w:val="right" w:pos="9350"/>
        </w:tabs>
        <w:rPr>
          <w:b w:val="0"/>
          <w:caps w:val="0"/>
          <w:noProof/>
          <w:sz w:val="24"/>
          <w:szCs w:val="24"/>
          <w:u w:val="none"/>
          <w:lang w:val="en-US" w:eastAsia="ja-JP"/>
        </w:rPr>
      </w:pPr>
      <w:r w:rsidRPr="001B4D42">
        <w:rPr>
          <w:rFonts w:ascii="Seravek Light" w:hAnsi="Seravek Light"/>
          <w:noProof/>
        </w:rPr>
        <w:t>Items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_Toc337147499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E902648" w14:textId="77777777" w:rsidR="008B0E13" w:rsidRDefault="008B0E13">
      <w:pPr>
        <w:pStyle w:val="TOC1"/>
        <w:tabs>
          <w:tab w:val="right" w:pos="9350"/>
        </w:tabs>
        <w:rPr>
          <w:b w:val="0"/>
          <w:caps w:val="0"/>
          <w:noProof/>
          <w:sz w:val="24"/>
          <w:szCs w:val="24"/>
          <w:u w:val="none"/>
          <w:lang w:val="en-US" w:eastAsia="ja-JP"/>
        </w:rPr>
      </w:pPr>
      <w:r w:rsidRPr="001B4D42">
        <w:rPr>
          <w:rFonts w:ascii="Seravek Light" w:hAnsi="Seravek Light"/>
          <w:noProof/>
        </w:rPr>
        <w:t>Scoring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_Toc337147500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B19645B" w14:textId="77777777" w:rsidR="008B0E13" w:rsidRDefault="008B0E13">
      <w:pPr>
        <w:pStyle w:val="TOC1"/>
        <w:tabs>
          <w:tab w:val="right" w:pos="9350"/>
        </w:tabs>
        <w:rPr>
          <w:b w:val="0"/>
          <w:caps w:val="0"/>
          <w:noProof/>
          <w:sz w:val="24"/>
          <w:szCs w:val="24"/>
          <w:u w:val="none"/>
          <w:lang w:val="en-US" w:eastAsia="ja-JP"/>
        </w:rPr>
      </w:pPr>
      <w:r w:rsidRPr="001B4D42">
        <w:rPr>
          <w:rFonts w:ascii="Seravek Light" w:hAnsi="Seravek Light"/>
          <w:noProof/>
        </w:rPr>
        <w:t>Sound Index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_Toc337147501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82BECD8" w14:textId="77777777" w:rsidR="008B0E13" w:rsidRDefault="008B0E13">
      <w:pPr>
        <w:pStyle w:val="TOC1"/>
        <w:tabs>
          <w:tab w:val="right" w:pos="9350"/>
        </w:tabs>
        <w:rPr>
          <w:b w:val="0"/>
          <w:caps w:val="0"/>
          <w:noProof/>
          <w:sz w:val="24"/>
          <w:szCs w:val="24"/>
          <w:u w:val="none"/>
          <w:lang w:val="en-US" w:eastAsia="ja-JP"/>
        </w:rPr>
      </w:pPr>
      <w:r w:rsidRPr="001B4D42">
        <w:rPr>
          <w:rFonts w:ascii="Seravek Light" w:hAnsi="Seravek Light"/>
          <w:noProof/>
        </w:rPr>
        <w:t>Story Index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_Toc337147502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82A08FD" w14:textId="77777777" w:rsidR="008B0E13" w:rsidRDefault="008B0E13">
      <w:pPr>
        <w:pStyle w:val="TOC1"/>
        <w:tabs>
          <w:tab w:val="right" w:pos="9350"/>
        </w:tabs>
        <w:rPr>
          <w:b w:val="0"/>
          <w:caps w:val="0"/>
          <w:noProof/>
          <w:sz w:val="24"/>
          <w:szCs w:val="24"/>
          <w:u w:val="none"/>
          <w:lang w:val="en-US" w:eastAsia="ja-JP"/>
        </w:rPr>
      </w:pPr>
      <w:r w:rsidRPr="001B4D42">
        <w:rPr>
          <w:rFonts w:ascii="Seravek Light" w:hAnsi="Seravek Light"/>
          <w:noProof/>
        </w:rPr>
        <w:t>Art / Multimedia Index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_Toc337147503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FA7A8AD" w14:textId="77777777" w:rsidR="008B0E13" w:rsidRDefault="008B0E13">
      <w:pPr>
        <w:pStyle w:val="TOC1"/>
        <w:tabs>
          <w:tab w:val="right" w:pos="9350"/>
        </w:tabs>
        <w:rPr>
          <w:b w:val="0"/>
          <w:caps w:val="0"/>
          <w:noProof/>
          <w:sz w:val="24"/>
          <w:szCs w:val="24"/>
          <w:u w:val="none"/>
          <w:lang w:val="en-US" w:eastAsia="ja-JP"/>
        </w:rPr>
      </w:pPr>
      <w:r w:rsidRPr="001B4D42">
        <w:rPr>
          <w:rFonts w:ascii="Seravek Light" w:hAnsi="Seravek Light"/>
          <w:noProof/>
        </w:rPr>
        <w:t>Design Notes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_Toc337147504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DFEDBBA" w14:textId="77777777" w:rsidR="008B0E13" w:rsidRDefault="008B0E13">
      <w:pPr>
        <w:pStyle w:val="TOC1"/>
        <w:tabs>
          <w:tab w:val="right" w:pos="9350"/>
        </w:tabs>
        <w:rPr>
          <w:b w:val="0"/>
          <w:caps w:val="0"/>
          <w:noProof/>
          <w:sz w:val="24"/>
          <w:szCs w:val="24"/>
          <w:u w:val="none"/>
          <w:lang w:val="en-US" w:eastAsia="ja-JP"/>
        </w:rPr>
      </w:pPr>
      <w:r w:rsidRPr="001B4D42">
        <w:rPr>
          <w:rFonts w:ascii="Seravek Light" w:hAnsi="Seravek Light"/>
          <w:noProof/>
        </w:rPr>
        <w:t>Future Features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_Toc337147505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B18E34A" w14:textId="0A9D9283" w:rsidR="009A4D42" w:rsidRPr="00783F64" w:rsidRDefault="008B0E13" w:rsidP="008B0E13">
      <w:pPr>
        <w:rPr>
          <w:rFonts w:ascii="Seravek ExtraLight" w:hAnsi="Seravek ExtraLight"/>
          <w:b/>
          <w:sz w:val="24"/>
          <w:szCs w:val="24"/>
          <w:u w:val="single"/>
        </w:rPr>
      </w:pPr>
      <w:r>
        <w:rPr>
          <w:rFonts w:ascii="Seravek ExtraLight" w:hAnsi="Seravek ExtraLight"/>
          <w:b/>
          <w:sz w:val="24"/>
          <w:szCs w:val="24"/>
          <w:u w:val="single"/>
        </w:rPr>
        <w:fldChar w:fldCharType="end"/>
      </w:r>
    </w:p>
    <w:p w14:paraId="11826395" w14:textId="77777777" w:rsidR="00783F64" w:rsidRPr="00783F64" w:rsidRDefault="00783F64">
      <w:pPr>
        <w:rPr>
          <w:rFonts w:ascii="Seravek ExtraLight" w:hAnsi="Seravek ExtraLight"/>
          <w:b/>
          <w:sz w:val="24"/>
          <w:szCs w:val="24"/>
          <w:u w:val="single"/>
        </w:rPr>
      </w:pPr>
    </w:p>
    <w:p w14:paraId="52330D4A" w14:textId="77777777" w:rsidR="00783F64" w:rsidRPr="00783F64" w:rsidRDefault="00783F64">
      <w:pPr>
        <w:rPr>
          <w:rFonts w:ascii="Seravek ExtraLight" w:hAnsi="Seravek ExtraLight"/>
          <w:b/>
          <w:sz w:val="24"/>
          <w:szCs w:val="24"/>
          <w:u w:val="single"/>
        </w:rPr>
      </w:pPr>
    </w:p>
    <w:p w14:paraId="0B91B8A3" w14:textId="77777777" w:rsidR="00783F64" w:rsidRPr="00783F64" w:rsidRDefault="00783F64">
      <w:pPr>
        <w:rPr>
          <w:rFonts w:ascii="Seravek ExtraLight" w:hAnsi="Seravek ExtraLight"/>
          <w:b/>
          <w:sz w:val="24"/>
          <w:szCs w:val="24"/>
          <w:u w:val="single"/>
        </w:rPr>
      </w:pPr>
    </w:p>
    <w:p w14:paraId="7064F624" w14:textId="77777777" w:rsidR="00783F64" w:rsidRPr="00783F64" w:rsidRDefault="00783F64">
      <w:pPr>
        <w:rPr>
          <w:rFonts w:ascii="Seravek ExtraLight" w:hAnsi="Seravek ExtraLight"/>
          <w:b/>
          <w:sz w:val="24"/>
          <w:szCs w:val="24"/>
          <w:u w:val="single"/>
        </w:rPr>
      </w:pPr>
    </w:p>
    <w:p w14:paraId="54D447E0" w14:textId="77777777" w:rsidR="00C41472" w:rsidRPr="00783F64" w:rsidRDefault="009A4D42" w:rsidP="00FC687E">
      <w:pPr>
        <w:pStyle w:val="Heading1"/>
        <w:rPr>
          <w:rFonts w:ascii="Seravek Light" w:hAnsi="Seravek Light"/>
        </w:rPr>
      </w:pPr>
      <w:bookmarkStart w:id="0" w:name="_Toc337124046"/>
      <w:bookmarkStart w:id="1" w:name="_Toc337147488"/>
      <w:r w:rsidRPr="00783F64">
        <w:rPr>
          <w:rFonts w:ascii="Seravek Light" w:hAnsi="Seravek Light"/>
        </w:rPr>
        <w:t>Version History</w:t>
      </w:r>
      <w:bookmarkEnd w:id="0"/>
      <w:bookmarkEnd w:id="1"/>
    </w:p>
    <w:p w14:paraId="426B884E" w14:textId="77777777" w:rsidR="001122FB" w:rsidRPr="00783F64" w:rsidRDefault="001122FB" w:rsidP="009A4D42">
      <w:pPr>
        <w:jc w:val="center"/>
        <w:rPr>
          <w:rFonts w:ascii="Seravek ExtraLight" w:hAnsi="Seravek ExtraLight"/>
          <w:b/>
          <w:sz w:val="24"/>
          <w:szCs w:val="24"/>
          <w:u w:val="single"/>
        </w:rPr>
      </w:pPr>
    </w:p>
    <w:p w14:paraId="46288046" w14:textId="26324D63" w:rsidR="00C870B7" w:rsidRPr="00783F64" w:rsidRDefault="00C870B7" w:rsidP="00C870B7">
      <w:pPr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>All of the game version histories are preserved in GitHub. GitHub link of the game is given below.</w:t>
      </w:r>
    </w:p>
    <w:p w14:paraId="6ED64CD7" w14:textId="23A64055" w:rsidR="009A4D42" w:rsidRPr="00783F64" w:rsidRDefault="00775232" w:rsidP="00775232">
      <w:pPr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 xml:space="preserve">GitHub Link: </w:t>
      </w:r>
      <w:hyperlink r:id="rId15" w:history="1">
        <w:r w:rsidRPr="00783F64">
          <w:rPr>
            <w:rStyle w:val="Hyperlink"/>
            <w:rFonts w:ascii="Seravek ExtraLight" w:hAnsi="Seravek ExtraLight"/>
            <w:sz w:val="24"/>
            <w:szCs w:val="24"/>
          </w:rPr>
          <w:t>https://github.com/300872772/COMP305-F2016-Assignment1</w:t>
        </w:r>
      </w:hyperlink>
    </w:p>
    <w:p w14:paraId="50B2B374" w14:textId="77777777" w:rsidR="00775232" w:rsidRPr="00783F64" w:rsidRDefault="00775232" w:rsidP="00775232">
      <w:pPr>
        <w:rPr>
          <w:rFonts w:ascii="Seravek ExtraLight" w:hAnsi="Seravek ExtraLight"/>
          <w:sz w:val="24"/>
          <w:szCs w:val="24"/>
        </w:rPr>
      </w:pPr>
    </w:p>
    <w:p w14:paraId="0212DFEA" w14:textId="3BFEBD8B" w:rsidR="00686D09" w:rsidRPr="00783F64" w:rsidRDefault="009A4D42" w:rsidP="00775232">
      <w:pPr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br w:type="page"/>
      </w:r>
    </w:p>
    <w:p w14:paraId="2924C40A" w14:textId="77777777" w:rsidR="008C6B2D" w:rsidRPr="00783F64" w:rsidRDefault="008C6B2D" w:rsidP="00686D09">
      <w:pPr>
        <w:jc w:val="right"/>
        <w:rPr>
          <w:rFonts w:ascii="Seravek ExtraLight" w:hAnsi="Seravek ExtraLight"/>
          <w:sz w:val="24"/>
          <w:szCs w:val="24"/>
          <w:u w:val="single"/>
        </w:rPr>
      </w:pPr>
    </w:p>
    <w:p w14:paraId="028177AD" w14:textId="77777777" w:rsidR="00BF4089" w:rsidRPr="00783F64" w:rsidRDefault="009F6693" w:rsidP="00D053CC">
      <w:pPr>
        <w:pStyle w:val="Heading1"/>
        <w:rPr>
          <w:rFonts w:ascii="Seravek Light" w:hAnsi="Seravek Light"/>
        </w:rPr>
      </w:pPr>
      <w:bookmarkStart w:id="2" w:name="_Toc337147489"/>
      <w:r w:rsidRPr="00783F64">
        <w:rPr>
          <w:rFonts w:ascii="Seravek Light" w:hAnsi="Seravek Light"/>
        </w:rPr>
        <w:t>Game Overview</w:t>
      </w:r>
      <w:bookmarkEnd w:id="2"/>
      <w:r w:rsidR="00BF4089" w:rsidRPr="00783F64">
        <w:rPr>
          <w:rFonts w:ascii="Seravek Light" w:hAnsi="Seravek Light"/>
        </w:rPr>
        <w:t xml:space="preserve"> </w:t>
      </w:r>
    </w:p>
    <w:p w14:paraId="3BD8C944" w14:textId="57971316" w:rsidR="009A4D42" w:rsidRPr="00783F64" w:rsidRDefault="004D5F65" w:rsidP="00BF4089">
      <w:pPr>
        <w:pStyle w:val="ListParagraph"/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 xml:space="preserve">‘Fight For Colors’ is a simple retro side-scrolling shooter game. The player’s space ship is limited to the bottom portion of the screen. The background </w:t>
      </w:r>
      <w:r w:rsidR="00F57DC3" w:rsidRPr="00783F64">
        <w:rPr>
          <w:rFonts w:ascii="Seravek ExtraLight" w:hAnsi="Seravek ExtraLight"/>
          <w:sz w:val="24"/>
          <w:szCs w:val="24"/>
        </w:rPr>
        <w:t>colourful</w:t>
      </w:r>
      <w:r w:rsidRPr="00783F64">
        <w:rPr>
          <w:rFonts w:ascii="Seravek ExtraLight" w:hAnsi="Seravek ExtraLight"/>
          <w:sz w:val="24"/>
          <w:szCs w:val="24"/>
        </w:rPr>
        <w:t xml:space="preserve"> world graphic scrolls in top-down direction. The player must avoid killer Relic and grab power Relic while moves through the color world.  </w:t>
      </w:r>
    </w:p>
    <w:p w14:paraId="06AE0FFF" w14:textId="77777777" w:rsidR="00686D09" w:rsidRPr="00783F64" w:rsidRDefault="00686D09" w:rsidP="00686D09">
      <w:pPr>
        <w:rPr>
          <w:rFonts w:ascii="Seravek ExtraLight" w:hAnsi="Seravek ExtraLight"/>
          <w:b/>
          <w:sz w:val="24"/>
          <w:szCs w:val="24"/>
        </w:rPr>
      </w:pPr>
    </w:p>
    <w:p w14:paraId="5EA86F65" w14:textId="77777777" w:rsidR="009F6693" w:rsidRPr="00783F64" w:rsidRDefault="009F6693" w:rsidP="00D053CC">
      <w:pPr>
        <w:pStyle w:val="Heading1"/>
        <w:rPr>
          <w:rFonts w:ascii="Seravek Light" w:hAnsi="Seravek Light"/>
        </w:rPr>
      </w:pPr>
      <w:bookmarkStart w:id="3" w:name="_Toc337147490"/>
      <w:r w:rsidRPr="00783F64">
        <w:rPr>
          <w:rFonts w:ascii="Seravek Light" w:hAnsi="Seravek Light"/>
        </w:rPr>
        <w:t>Game Play Mechanics</w:t>
      </w:r>
      <w:bookmarkEnd w:id="3"/>
    </w:p>
    <w:p w14:paraId="7EC653A6" w14:textId="5A5487C2" w:rsidR="00686D09" w:rsidRPr="00783F64" w:rsidRDefault="00C870B7" w:rsidP="00686D09">
      <w:pPr>
        <w:pStyle w:val="ListParagraph"/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 xml:space="preserve">This game can be played on any web browser and player space ship is </w:t>
      </w:r>
      <w:r w:rsidR="00783F64" w:rsidRPr="00783F64">
        <w:rPr>
          <w:rFonts w:ascii="Seravek ExtraLight" w:hAnsi="Seravek ExtraLight"/>
          <w:sz w:val="24"/>
          <w:szCs w:val="24"/>
        </w:rPr>
        <w:t>controlled</w:t>
      </w:r>
      <w:r w:rsidRPr="00783F64">
        <w:rPr>
          <w:rFonts w:ascii="Seravek ExtraLight" w:hAnsi="Seravek ExtraLight"/>
          <w:sz w:val="24"/>
          <w:szCs w:val="24"/>
        </w:rPr>
        <w:t xml:space="preserve"> by mouse or left to right</w:t>
      </w:r>
      <w:r w:rsidR="00783F64" w:rsidRPr="00783F64">
        <w:rPr>
          <w:rFonts w:ascii="Seravek ExtraLight" w:hAnsi="Seravek ExtraLight"/>
          <w:sz w:val="24"/>
          <w:szCs w:val="24"/>
        </w:rPr>
        <w:t xml:space="preserve"> arrow keys</w:t>
      </w:r>
      <w:r w:rsidRPr="00783F64">
        <w:rPr>
          <w:rFonts w:ascii="Seravek ExtraLight" w:hAnsi="Seravek ExtraLight"/>
          <w:sz w:val="24"/>
          <w:szCs w:val="24"/>
        </w:rPr>
        <w:t>. There is a start button at the beginning and a restart button at ends. Score and lives of the player are shown on the top of the game screen.</w:t>
      </w:r>
    </w:p>
    <w:p w14:paraId="1983FEF8" w14:textId="77777777" w:rsidR="00686D09" w:rsidRPr="00783F64" w:rsidRDefault="00686D09" w:rsidP="00686D09">
      <w:pPr>
        <w:rPr>
          <w:rFonts w:ascii="Seravek ExtraLight" w:hAnsi="Seravek ExtraLight"/>
          <w:b/>
          <w:sz w:val="24"/>
          <w:szCs w:val="24"/>
        </w:rPr>
      </w:pPr>
    </w:p>
    <w:p w14:paraId="77D926B7" w14:textId="77777777" w:rsidR="00BF4089" w:rsidRPr="00783F64" w:rsidRDefault="009F6693" w:rsidP="00D053CC">
      <w:pPr>
        <w:pStyle w:val="Heading1"/>
        <w:rPr>
          <w:rFonts w:ascii="Seravek Light" w:hAnsi="Seravek Light"/>
        </w:rPr>
      </w:pPr>
      <w:bookmarkStart w:id="4" w:name="_Toc337147491"/>
      <w:r w:rsidRPr="00783F64">
        <w:rPr>
          <w:rFonts w:ascii="Seravek Light" w:hAnsi="Seravek Light"/>
        </w:rPr>
        <w:t>Camera</w:t>
      </w:r>
      <w:bookmarkEnd w:id="4"/>
      <w:r w:rsidR="003E1D34" w:rsidRPr="00783F64">
        <w:rPr>
          <w:rFonts w:ascii="Seravek Light" w:hAnsi="Seravek Light"/>
        </w:rPr>
        <w:t xml:space="preserve"> </w:t>
      </w:r>
    </w:p>
    <w:p w14:paraId="60AF2447" w14:textId="26FC190B" w:rsidR="009F6693" w:rsidRPr="00783F64" w:rsidRDefault="00705259" w:rsidP="00BF4089">
      <w:pPr>
        <w:pStyle w:val="ListParagraph"/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>The camera for this game uses an orthographic projection from a top-down (birds eye) view.</w:t>
      </w:r>
    </w:p>
    <w:p w14:paraId="3A0FA3EA" w14:textId="77777777" w:rsidR="00686D09" w:rsidRPr="00783F64" w:rsidRDefault="00686D09" w:rsidP="00686D09">
      <w:pPr>
        <w:rPr>
          <w:rFonts w:ascii="Seravek ExtraLight" w:hAnsi="Seravek ExtraLight"/>
          <w:b/>
          <w:sz w:val="24"/>
          <w:szCs w:val="24"/>
        </w:rPr>
      </w:pPr>
    </w:p>
    <w:p w14:paraId="051025F9" w14:textId="77777777" w:rsidR="00BF4089" w:rsidRPr="00783F64" w:rsidRDefault="009F6693" w:rsidP="00D053CC">
      <w:pPr>
        <w:pStyle w:val="Heading1"/>
        <w:rPr>
          <w:rFonts w:ascii="Seravek Light" w:hAnsi="Seravek Light"/>
        </w:rPr>
      </w:pPr>
      <w:bookmarkStart w:id="5" w:name="_Toc337147492"/>
      <w:r w:rsidRPr="00783F64">
        <w:rPr>
          <w:rFonts w:ascii="Seravek Light" w:hAnsi="Seravek Light"/>
        </w:rPr>
        <w:t>Controls</w:t>
      </w:r>
      <w:bookmarkEnd w:id="5"/>
    </w:p>
    <w:p w14:paraId="0E9D06C2" w14:textId="524F6BFD" w:rsidR="00686D09" w:rsidRPr="00783F64" w:rsidRDefault="001122FB" w:rsidP="001773E2">
      <w:pPr>
        <w:pStyle w:val="ListParagraph"/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 xml:space="preserve">The control of this game is with the mouse only. The mouse </w:t>
      </w:r>
      <w:r w:rsidR="00F57DC3" w:rsidRPr="00783F64">
        <w:rPr>
          <w:rFonts w:ascii="Seravek ExtraLight" w:hAnsi="Seravek ExtraLight"/>
          <w:sz w:val="24"/>
          <w:szCs w:val="24"/>
        </w:rPr>
        <w:t>allows</w:t>
      </w:r>
      <w:r w:rsidRPr="00783F64">
        <w:rPr>
          <w:rFonts w:ascii="Seravek ExtraLight" w:hAnsi="Seravek ExtraLight"/>
          <w:sz w:val="24"/>
          <w:szCs w:val="24"/>
        </w:rPr>
        <w:t xml:space="preserve"> the player to move left to right across the bottom of the screen.</w:t>
      </w:r>
    </w:p>
    <w:p w14:paraId="7E99737F" w14:textId="77777777" w:rsidR="001773E2" w:rsidRPr="00783F64" w:rsidRDefault="001773E2" w:rsidP="001773E2">
      <w:pPr>
        <w:pStyle w:val="ListParagraph"/>
        <w:rPr>
          <w:rFonts w:ascii="Seravek ExtraLight" w:hAnsi="Seravek ExtraLight"/>
          <w:sz w:val="24"/>
          <w:szCs w:val="24"/>
        </w:rPr>
      </w:pPr>
    </w:p>
    <w:p w14:paraId="3918EEEF" w14:textId="641DAE3A" w:rsidR="009F6693" w:rsidRPr="00783F64" w:rsidRDefault="009F6693" w:rsidP="00D053CC">
      <w:pPr>
        <w:pStyle w:val="Heading1"/>
        <w:rPr>
          <w:rFonts w:ascii="Seravek Light" w:hAnsi="Seravek Light"/>
        </w:rPr>
      </w:pPr>
      <w:bookmarkStart w:id="6" w:name="_Toc337147493"/>
      <w:r w:rsidRPr="00783F64">
        <w:rPr>
          <w:rFonts w:ascii="Seravek Light" w:hAnsi="Seravek Light"/>
        </w:rPr>
        <w:t>Interface</w:t>
      </w:r>
      <w:r w:rsidR="00D668E0" w:rsidRPr="00783F64">
        <w:rPr>
          <w:rFonts w:ascii="Seravek Light" w:hAnsi="Seravek Light"/>
        </w:rPr>
        <w:t xml:space="preserve"> Sketch</w:t>
      </w:r>
      <w:bookmarkEnd w:id="6"/>
    </w:p>
    <w:p w14:paraId="6AC1B689" w14:textId="77777777" w:rsidR="001773E2" w:rsidRPr="00783F64" w:rsidRDefault="001773E2" w:rsidP="00BF4089">
      <w:pPr>
        <w:pStyle w:val="ListParagraph"/>
        <w:rPr>
          <w:rFonts w:ascii="Seravek ExtraLight" w:hAnsi="Seravek ExtraLight"/>
          <w:sz w:val="24"/>
          <w:szCs w:val="24"/>
        </w:rPr>
      </w:pPr>
    </w:p>
    <w:p w14:paraId="248493EB" w14:textId="61B1C1A8" w:rsidR="001773E2" w:rsidRPr="00783F64" w:rsidRDefault="001773E2" w:rsidP="00BF4089">
      <w:pPr>
        <w:pStyle w:val="ListParagraph"/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7B5F3B05" wp14:editId="5862E77B">
            <wp:extent cx="3523615" cy="2622176"/>
            <wp:effectExtent l="76200" t="76200" r="159385" b="146685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492" cy="26228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2584C8" w14:textId="77777777" w:rsidR="00686D09" w:rsidRPr="00783F64" w:rsidRDefault="00686D09" w:rsidP="00686D09">
      <w:pPr>
        <w:rPr>
          <w:rFonts w:ascii="Seravek ExtraLight" w:hAnsi="Seravek ExtraLight"/>
          <w:b/>
          <w:sz w:val="24"/>
          <w:szCs w:val="24"/>
        </w:rPr>
      </w:pPr>
    </w:p>
    <w:p w14:paraId="1763A1C9" w14:textId="77777777" w:rsidR="009F6693" w:rsidRPr="00783F64" w:rsidRDefault="009F6693" w:rsidP="00D053CC">
      <w:pPr>
        <w:pStyle w:val="Heading1"/>
        <w:rPr>
          <w:rFonts w:ascii="Seravek Light" w:hAnsi="Seravek Light"/>
        </w:rPr>
      </w:pPr>
      <w:bookmarkStart w:id="7" w:name="_Toc337147494"/>
      <w:r w:rsidRPr="00783F64">
        <w:rPr>
          <w:rFonts w:ascii="Seravek Light" w:hAnsi="Seravek Light"/>
        </w:rPr>
        <w:t>Menu and Screen Descriptions</w:t>
      </w:r>
      <w:bookmarkEnd w:id="7"/>
    </w:p>
    <w:p w14:paraId="05231477" w14:textId="4759E54D" w:rsidR="00686D09" w:rsidRPr="00783F64" w:rsidRDefault="00C870B7" w:rsidP="00C870B7">
      <w:pPr>
        <w:ind w:left="720"/>
        <w:rPr>
          <w:rFonts w:ascii="Seravek ExtraLight" w:hAnsi="Seravek ExtraLight"/>
          <w:b/>
          <w:sz w:val="24"/>
          <w:szCs w:val="24"/>
        </w:rPr>
      </w:pPr>
      <w:r w:rsidRPr="00783F64">
        <w:rPr>
          <w:rFonts w:ascii="Seravek ExtraLight" w:hAnsi="Seravek ExtraLight"/>
          <w:b/>
          <w:sz w:val="24"/>
          <w:szCs w:val="24"/>
        </w:rPr>
        <w:t xml:space="preserve">There are two scenes of these game, which are Menu, and Game. Menu scene holds the screen </w:t>
      </w:r>
      <w:r w:rsidR="00783F64" w:rsidRPr="00783F64">
        <w:rPr>
          <w:rFonts w:ascii="Seravek ExtraLight" w:hAnsi="Seravek ExtraLight"/>
          <w:b/>
          <w:sz w:val="24"/>
          <w:szCs w:val="24"/>
        </w:rPr>
        <w:t>at</w:t>
      </w:r>
      <w:r w:rsidRPr="00783F64">
        <w:rPr>
          <w:rFonts w:ascii="Seravek ExtraLight" w:hAnsi="Seravek ExtraLight"/>
          <w:b/>
          <w:sz w:val="24"/>
          <w:szCs w:val="24"/>
        </w:rPr>
        <w:t xml:space="preserve"> starting and </w:t>
      </w:r>
      <w:r w:rsidR="00783F64" w:rsidRPr="00783F64">
        <w:rPr>
          <w:rFonts w:ascii="Seravek ExtraLight" w:hAnsi="Seravek ExtraLight"/>
          <w:b/>
          <w:sz w:val="24"/>
          <w:szCs w:val="24"/>
        </w:rPr>
        <w:t>releases</w:t>
      </w:r>
      <w:r w:rsidRPr="00783F64">
        <w:rPr>
          <w:rFonts w:ascii="Seravek ExtraLight" w:hAnsi="Seravek ExtraLight"/>
          <w:b/>
          <w:sz w:val="24"/>
          <w:szCs w:val="24"/>
        </w:rPr>
        <w:t xml:space="preserve"> it to game scene once game starts.</w:t>
      </w:r>
    </w:p>
    <w:p w14:paraId="1D7A48B8" w14:textId="7744797B" w:rsidR="008D4E96" w:rsidRPr="00783F64" w:rsidRDefault="008D4E96" w:rsidP="00D053CC">
      <w:pPr>
        <w:pStyle w:val="Heading2"/>
        <w:rPr>
          <w:rFonts w:ascii="Seravek Light" w:hAnsi="Seravek Light"/>
        </w:rPr>
      </w:pPr>
      <w:bookmarkStart w:id="8" w:name="_Toc337147495"/>
      <w:r w:rsidRPr="00783F64">
        <w:rPr>
          <w:rFonts w:ascii="Seravek Light" w:hAnsi="Seravek Light"/>
        </w:rPr>
        <w:t>Menu Scene:</w:t>
      </w:r>
      <w:bookmarkEnd w:id="8"/>
    </w:p>
    <w:p w14:paraId="618B84C3" w14:textId="0BE12488" w:rsidR="00C870B7" w:rsidRPr="00783F64" w:rsidRDefault="00C870B7" w:rsidP="00C870B7">
      <w:pPr>
        <w:ind w:left="720"/>
        <w:rPr>
          <w:rFonts w:ascii="Seravek ExtraLight" w:hAnsi="Seravek ExtraLight"/>
          <w:b/>
          <w:sz w:val="24"/>
          <w:szCs w:val="24"/>
        </w:rPr>
      </w:pPr>
      <w:r w:rsidRPr="00783F64">
        <w:rPr>
          <w:rFonts w:ascii="Seravek ExtraLight" w:hAnsi="Seravek ExtraLight"/>
          <w:b/>
          <w:noProof/>
          <w:sz w:val="24"/>
          <w:szCs w:val="24"/>
          <w:lang w:val="en-US" w:eastAsia="en-US"/>
        </w:rPr>
        <w:drawing>
          <wp:inline distT="0" distB="0" distL="0" distR="0" wp14:anchorId="33754966" wp14:editId="1D93FE42">
            <wp:extent cx="4419243" cy="3315335"/>
            <wp:effectExtent l="0" t="0" r="635" b="1206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817" cy="331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55E32" w14:textId="51B70149" w:rsidR="008D4E96" w:rsidRPr="00783F64" w:rsidRDefault="008D4E96" w:rsidP="00D053CC">
      <w:pPr>
        <w:pStyle w:val="Heading2"/>
        <w:rPr>
          <w:rFonts w:ascii="Seravek Light" w:hAnsi="Seravek Light"/>
        </w:rPr>
      </w:pPr>
      <w:bookmarkStart w:id="9" w:name="_Toc337147496"/>
      <w:r w:rsidRPr="00783F64">
        <w:rPr>
          <w:rFonts w:ascii="Seravek Light" w:hAnsi="Seravek Light"/>
        </w:rPr>
        <w:lastRenderedPageBreak/>
        <w:t>Game Scene:</w:t>
      </w:r>
      <w:bookmarkEnd w:id="9"/>
    </w:p>
    <w:p w14:paraId="182B570B" w14:textId="5BF59FAB" w:rsidR="008D4E96" w:rsidRPr="00783F64" w:rsidRDefault="008D4E96" w:rsidP="00C870B7">
      <w:pPr>
        <w:ind w:left="720"/>
        <w:rPr>
          <w:rFonts w:ascii="Seravek ExtraLight" w:hAnsi="Seravek ExtraLight"/>
          <w:b/>
          <w:sz w:val="24"/>
          <w:szCs w:val="24"/>
        </w:rPr>
      </w:pPr>
      <w:r w:rsidRPr="00783F64">
        <w:rPr>
          <w:rFonts w:ascii="Seravek ExtraLight" w:hAnsi="Seravek ExtraLight"/>
          <w:b/>
          <w:noProof/>
          <w:sz w:val="24"/>
          <w:szCs w:val="24"/>
          <w:lang w:val="en-US" w:eastAsia="en-US"/>
        </w:rPr>
        <w:drawing>
          <wp:inline distT="0" distB="0" distL="0" distR="0" wp14:anchorId="041E70A9" wp14:editId="72199F0A">
            <wp:extent cx="3978523" cy="3005842"/>
            <wp:effectExtent l="0" t="0" r="9525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883" cy="3006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29E2" w14:textId="431C7FE2" w:rsidR="008D4E96" w:rsidRPr="00783F64" w:rsidRDefault="008D4E96" w:rsidP="00C870B7">
      <w:pPr>
        <w:ind w:left="720"/>
        <w:rPr>
          <w:rFonts w:ascii="Seravek ExtraLight" w:hAnsi="Seravek ExtraLight"/>
          <w:b/>
          <w:sz w:val="24"/>
          <w:szCs w:val="24"/>
        </w:rPr>
      </w:pPr>
      <w:r w:rsidRPr="00783F64">
        <w:rPr>
          <w:rFonts w:ascii="Seravek ExtraLight" w:hAnsi="Seravek ExtraLight"/>
          <w:b/>
          <w:noProof/>
          <w:sz w:val="24"/>
          <w:szCs w:val="24"/>
          <w:lang w:val="en-US" w:eastAsia="en-US"/>
        </w:rPr>
        <w:drawing>
          <wp:inline distT="0" distB="0" distL="0" distR="0" wp14:anchorId="6E3673F0" wp14:editId="33570D48">
            <wp:extent cx="3924053" cy="2962275"/>
            <wp:effectExtent l="0" t="0" r="0" b="952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543" cy="296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E37F7" w14:textId="77777777" w:rsidR="00F57DC3" w:rsidRPr="00783F64" w:rsidRDefault="009F6693" w:rsidP="00D053CC">
      <w:pPr>
        <w:pStyle w:val="Heading1"/>
        <w:rPr>
          <w:rFonts w:ascii="Seravek Light" w:hAnsi="Seravek Light"/>
        </w:rPr>
      </w:pPr>
      <w:bookmarkStart w:id="10" w:name="_Toc337147497"/>
      <w:r w:rsidRPr="00783F64">
        <w:rPr>
          <w:rFonts w:ascii="Seravek Light" w:hAnsi="Seravek Light"/>
        </w:rPr>
        <w:t>Characters</w:t>
      </w:r>
      <w:bookmarkEnd w:id="10"/>
    </w:p>
    <w:p w14:paraId="592B1D00" w14:textId="7D976D66" w:rsidR="00686D09" w:rsidRPr="00783F64" w:rsidRDefault="00565DAA" w:rsidP="00F57DC3">
      <w:pPr>
        <w:pStyle w:val="ListParagraph"/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 xml:space="preserve">The player’s avatar is a simple </w:t>
      </w:r>
      <w:r w:rsidR="00F57DC3" w:rsidRPr="00783F64">
        <w:rPr>
          <w:rFonts w:ascii="Seravek ExtraLight" w:hAnsi="Seravek ExtraLight"/>
          <w:sz w:val="24"/>
          <w:szCs w:val="24"/>
        </w:rPr>
        <w:t>colourful</w:t>
      </w:r>
      <w:r w:rsidRPr="00783F64">
        <w:rPr>
          <w:rFonts w:ascii="Seravek ExtraLight" w:hAnsi="Seravek ExtraLight"/>
          <w:sz w:val="24"/>
          <w:szCs w:val="24"/>
        </w:rPr>
        <w:t xml:space="preserve"> space ship that seems to fly over a scrolling </w:t>
      </w:r>
      <w:r w:rsidR="00F57DC3" w:rsidRPr="00783F64">
        <w:rPr>
          <w:rFonts w:ascii="Seravek ExtraLight" w:hAnsi="Seravek ExtraLight"/>
          <w:sz w:val="24"/>
          <w:szCs w:val="24"/>
        </w:rPr>
        <w:t>colourful</w:t>
      </w:r>
      <w:r w:rsidRPr="00783F64">
        <w:rPr>
          <w:rFonts w:ascii="Seravek ExtraLight" w:hAnsi="Seravek ExtraLight"/>
          <w:sz w:val="24"/>
          <w:szCs w:val="24"/>
        </w:rPr>
        <w:t xml:space="preserve"> world. </w:t>
      </w:r>
      <w:r w:rsidR="00C86649" w:rsidRPr="00783F64">
        <w:rPr>
          <w:rFonts w:ascii="Seravek ExtraLight" w:hAnsi="Seravek ExtraLight"/>
          <w:sz w:val="24"/>
          <w:szCs w:val="24"/>
        </w:rPr>
        <w:t>The player’s movement is limited (right to left only) to increase the challenge level of the game.</w:t>
      </w:r>
    </w:p>
    <w:p w14:paraId="79AAE618" w14:textId="77777777" w:rsidR="00841E8B" w:rsidRPr="00783F64" w:rsidRDefault="00841E8B" w:rsidP="00F57DC3">
      <w:pPr>
        <w:pStyle w:val="ListParagraph"/>
        <w:rPr>
          <w:rFonts w:ascii="Seravek ExtraLight" w:hAnsi="Seravek ExtraLight"/>
          <w:b/>
          <w:sz w:val="24"/>
          <w:szCs w:val="24"/>
        </w:rPr>
      </w:pPr>
    </w:p>
    <w:p w14:paraId="3142698A" w14:textId="77777777" w:rsidR="009F6693" w:rsidRPr="00783F64" w:rsidRDefault="009F6693" w:rsidP="00D053CC">
      <w:pPr>
        <w:pStyle w:val="Heading1"/>
        <w:rPr>
          <w:rFonts w:ascii="Seravek Light" w:hAnsi="Seravek Light"/>
        </w:rPr>
      </w:pPr>
      <w:bookmarkStart w:id="11" w:name="_Toc337147498"/>
      <w:r w:rsidRPr="00783F64">
        <w:rPr>
          <w:rFonts w:ascii="Seravek Light" w:hAnsi="Seravek Light"/>
        </w:rPr>
        <w:lastRenderedPageBreak/>
        <w:t>Enemies</w:t>
      </w:r>
      <w:bookmarkEnd w:id="11"/>
    </w:p>
    <w:p w14:paraId="236A7FAD" w14:textId="3273BB2C" w:rsidR="00686D09" w:rsidRPr="00783F64" w:rsidRDefault="00841E8B" w:rsidP="007B7D35">
      <w:pPr>
        <w:pStyle w:val="ListParagraph"/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 xml:space="preserve">The </w:t>
      </w:r>
      <w:r w:rsidR="00783F64" w:rsidRPr="00783F64">
        <w:rPr>
          <w:rFonts w:ascii="Seravek ExtraLight" w:hAnsi="Seravek ExtraLight"/>
          <w:sz w:val="24"/>
          <w:szCs w:val="24"/>
        </w:rPr>
        <w:t>enemies</w:t>
      </w:r>
      <w:r w:rsidRPr="00783F64">
        <w:rPr>
          <w:rFonts w:ascii="Seravek ExtraLight" w:hAnsi="Seravek ExtraLight"/>
          <w:sz w:val="24"/>
          <w:szCs w:val="24"/>
        </w:rPr>
        <w:t xml:space="preserve"> of this game are killer Relics that the player must avoid. Besides, there is </w:t>
      </w:r>
      <w:r w:rsidR="00783F64" w:rsidRPr="00783F64">
        <w:rPr>
          <w:rFonts w:ascii="Seravek ExtraLight" w:hAnsi="Seravek ExtraLight"/>
          <w:sz w:val="24"/>
          <w:szCs w:val="24"/>
        </w:rPr>
        <w:t>enemy</w:t>
      </w:r>
      <w:r w:rsidRPr="00783F64">
        <w:rPr>
          <w:rFonts w:ascii="Seravek ExtraLight" w:hAnsi="Seravek ExtraLight"/>
          <w:sz w:val="24"/>
          <w:szCs w:val="24"/>
        </w:rPr>
        <w:t xml:space="preserve"> space ship to kill players. We will add animated lightening if time allows. </w:t>
      </w:r>
    </w:p>
    <w:p w14:paraId="398B0449" w14:textId="77777777" w:rsidR="007B7D35" w:rsidRPr="00783F64" w:rsidRDefault="007B7D35" w:rsidP="007B7D35">
      <w:pPr>
        <w:pStyle w:val="ListParagraph"/>
        <w:rPr>
          <w:rFonts w:ascii="Seravek ExtraLight" w:hAnsi="Seravek ExtraLight"/>
          <w:sz w:val="24"/>
          <w:szCs w:val="24"/>
        </w:rPr>
      </w:pPr>
    </w:p>
    <w:p w14:paraId="47B0DDFF" w14:textId="77777777" w:rsidR="009F6693" w:rsidRPr="00783F64" w:rsidRDefault="009F6693" w:rsidP="00D053CC">
      <w:pPr>
        <w:pStyle w:val="Heading1"/>
        <w:rPr>
          <w:rFonts w:ascii="Seravek Light" w:hAnsi="Seravek Light"/>
        </w:rPr>
      </w:pPr>
      <w:bookmarkStart w:id="12" w:name="_Toc337147499"/>
      <w:r w:rsidRPr="00783F64">
        <w:rPr>
          <w:rFonts w:ascii="Seravek Light" w:hAnsi="Seravek Light"/>
        </w:rPr>
        <w:t>Items</w:t>
      </w:r>
      <w:bookmarkEnd w:id="12"/>
    </w:p>
    <w:p w14:paraId="5EE05573" w14:textId="0770C6B6" w:rsidR="00686D09" w:rsidRPr="00783F64" w:rsidRDefault="007B7D35" w:rsidP="00801DB9">
      <w:pPr>
        <w:pStyle w:val="ListParagraph"/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 xml:space="preserve">The player’s main pickup is power Relic and </w:t>
      </w:r>
      <w:r w:rsidR="00801DB9" w:rsidRPr="00783F64">
        <w:rPr>
          <w:rFonts w:ascii="Seravek ExtraLight" w:hAnsi="Seravek ExtraLight"/>
          <w:sz w:val="24"/>
          <w:szCs w:val="24"/>
        </w:rPr>
        <w:t xml:space="preserve">killing </w:t>
      </w:r>
      <w:r w:rsidR="00783F64">
        <w:rPr>
          <w:rFonts w:ascii="Seravek ExtraLight" w:hAnsi="Seravek ExtraLight"/>
          <w:sz w:val="24"/>
          <w:szCs w:val="24"/>
        </w:rPr>
        <w:t>enemy</w:t>
      </w:r>
      <w:r w:rsidR="00801DB9" w:rsidRPr="00783F64">
        <w:rPr>
          <w:rFonts w:ascii="Seravek ExtraLight" w:hAnsi="Seravek ExtraLight"/>
          <w:sz w:val="24"/>
          <w:szCs w:val="24"/>
        </w:rPr>
        <w:t xml:space="preserve"> ships to gain points.</w:t>
      </w:r>
    </w:p>
    <w:p w14:paraId="44220ADA" w14:textId="77777777" w:rsidR="00801DB9" w:rsidRPr="00783F64" w:rsidRDefault="00801DB9" w:rsidP="00801DB9">
      <w:pPr>
        <w:pStyle w:val="ListParagraph"/>
        <w:rPr>
          <w:rFonts w:ascii="Seravek ExtraLight" w:hAnsi="Seravek ExtraLight"/>
          <w:sz w:val="24"/>
          <w:szCs w:val="24"/>
        </w:rPr>
      </w:pPr>
    </w:p>
    <w:p w14:paraId="5F3AF737" w14:textId="77777777" w:rsidR="00686D09" w:rsidRPr="00783F64" w:rsidRDefault="009F6693" w:rsidP="00D053CC">
      <w:pPr>
        <w:pStyle w:val="Heading1"/>
        <w:rPr>
          <w:rFonts w:ascii="Seravek Light" w:hAnsi="Seravek Light"/>
        </w:rPr>
      </w:pPr>
      <w:bookmarkStart w:id="13" w:name="_Toc337147500"/>
      <w:r w:rsidRPr="00783F64">
        <w:rPr>
          <w:rFonts w:ascii="Seravek Light" w:hAnsi="Seravek Light"/>
        </w:rPr>
        <w:t>Scoring</w:t>
      </w:r>
      <w:bookmarkEnd w:id="13"/>
    </w:p>
    <w:p w14:paraId="57FF691F" w14:textId="7AC88504" w:rsidR="00686D09" w:rsidRPr="00783F64" w:rsidRDefault="00801DB9" w:rsidP="003F0E0E">
      <w:pPr>
        <w:pStyle w:val="ListParagraph"/>
        <w:jc w:val="both"/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>The player score points when grab power Relic and kills enemy space ship. Each power Relic gives 100 points and killing each enemy space ship gives 50 points.</w:t>
      </w:r>
      <w:r w:rsidR="00FC687E" w:rsidRPr="00783F64">
        <w:rPr>
          <w:rFonts w:ascii="Seravek ExtraLight" w:hAnsi="Seravek ExtraLight"/>
          <w:sz w:val="24"/>
          <w:szCs w:val="24"/>
        </w:rPr>
        <w:t xml:space="preserve"> There is no point for </w:t>
      </w:r>
      <w:r w:rsidR="00783F64" w:rsidRPr="00783F64">
        <w:rPr>
          <w:rFonts w:ascii="Seravek ExtraLight" w:hAnsi="Seravek ExtraLight"/>
          <w:sz w:val="24"/>
          <w:szCs w:val="24"/>
        </w:rPr>
        <w:t>destroying</w:t>
      </w:r>
      <w:r w:rsidR="00FC687E" w:rsidRPr="00783F64">
        <w:rPr>
          <w:rFonts w:ascii="Seravek ExtraLight" w:hAnsi="Seravek ExtraLight"/>
          <w:sz w:val="24"/>
          <w:szCs w:val="24"/>
        </w:rPr>
        <w:t xml:space="preserve"> relic and only gives free space to move.</w:t>
      </w:r>
      <w:r w:rsidRPr="00783F64">
        <w:rPr>
          <w:rFonts w:ascii="Seravek ExtraLight" w:hAnsi="Seravek ExtraLight"/>
          <w:sz w:val="24"/>
          <w:szCs w:val="24"/>
        </w:rPr>
        <w:t xml:space="preserve"> </w:t>
      </w:r>
      <w:r w:rsidR="00CE146C">
        <w:rPr>
          <w:rFonts w:ascii="Seravek ExtraLight" w:hAnsi="Seravek ExtraLight"/>
          <w:sz w:val="24"/>
          <w:szCs w:val="24"/>
        </w:rPr>
        <w:t>The player starts with 20</w:t>
      </w:r>
      <w:bookmarkStart w:id="14" w:name="_GoBack"/>
      <w:bookmarkEnd w:id="14"/>
      <w:r w:rsidR="00FC687E" w:rsidRPr="00783F64">
        <w:rPr>
          <w:rFonts w:ascii="Seravek ExtraLight" w:hAnsi="Seravek ExtraLight"/>
          <w:sz w:val="24"/>
          <w:szCs w:val="24"/>
        </w:rPr>
        <w:t>0</w:t>
      </w:r>
      <w:r w:rsidR="000F4BF5" w:rsidRPr="00783F64">
        <w:rPr>
          <w:rFonts w:ascii="Seravek ExtraLight" w:hAnsi="Seravek ExtraLight"/>
          <w:sz w:val="24"/>
          <w:szCs w:val="24"/>
        </w:rPr>
        <w:t xml:space="preserve"> lives. </w:t>
      </w:r>
      <w:r w:rsidR="00FC687E" w:rsidRPr="00783F64">
        <w:rPr>
          <w:rFonts w:ascii="Seravek ExtraLight" w:hAnsi="Seravek ExtraLight"/>
          <w:sz w:val="24"/>
          <w:szCs w:val="24"/>
        </w:rPr>
        <w:t>Big, medium and small</w:t>
      </w:r>
      <w:r w:rsidR="000F4BF5" w:rsidRPr="00783F64">
        <w:rPr>
          <w:rFonts w:ascii="Seravek ExtraLight" w:hAnsi="Seravek ExtraLight"/>
          <w:sz w:val="24"/>
          <w:szCs w:val="24"/>
        </w:rPr>
        <w:t xml:space="preserve"> </w:t>
      </w:r>
      <w:r w:rsidR="00783F64" w:rsidRPr="00783F64">
        <w:rPr>
          <w:rFonts w:ascii="Seravek ExtraLight" w:hAnsi="Seravek ExtraLight"/>
          <w:sz w:val="24"/>
          <w:szCs w:val="24"/>
        </w:rPr>
        <w:t>killer</w:t>
      </w:r>
      <w:r w:rsidR="000F4BF5" w:rsidRPr="00783F64">
        <w:rPr>
          <w:rFonts w:ascii="Seravek ExtraLight" w:hAnsi="Seravek ExtraLight"/>
          <w:sz w:val="24"/>
          <w:szCs w:val="24"/>
        </w:rPr>
        <w:t xml:space="preserve"> Relic grab</w:t>
      </w:r>
      <w:r w:rsidR="00FC687E" w:rsidRPr="00783F64">
        <w:rPr>
          <w:rFonts w:ascii="Seravek ExtraLight" w:hAnsi="Seravek ExtraLight"/>
          <w:sz w:val="24"/>
          <w:szCs w:val="24"/>
        </w:rPr>
        <w:t xml:space="preserve"> 1,2 and 3 lives respectively</w:t>
      </w:r>
      <w:r w:rsidR="000F4BF5" w:rsidRPr="00783F64">
        <w:rPr>
          <w:rFonts w:ascii="Seravek ExtraLight" w:hAnsi="Seravek ExtraLight"/>
          <w:sz w:val="24"/>
          <w:szCs w:val="24"/>
        </w:rPr>
        <w:t xml:space="preserve"> </w:t>
      </w:r>
      <w:r w:rsidR="00FC687E" w:rsidRPr="00783F64">
        <w:rPr>
          <w:rFonts w:ascii="Seravek ExtraLight" w:hAnsi="Seravek ExtraLight"/>
          <w:sz w:val="24"/>
          <w:szCs w:val="24"/>
        </w:rPr>
        <w:t>and</w:t>
      </w:r>
      <w:r w:rsidR="00957C2D" w:rsidRPr="00783F64">
        <w:rPr>
          <w:rFonts w:ascii="Seravek ExtraLight" w:hAnsi="Seravek ExtraLight"/>
          <w:sz w:val="24"/>
          <w:szCs w:val="24"/>
        </w:rPr>
        <w:t xml:space="preserve"> 3 enemy shooting hits makes one life down.</w:t>
      </w:r>
    </w:p>
    <w:p w14:paraId="01E08FB1" w14:textId="77777777" w:rsidR="00E17D7F" w:rsidRPr="00783F64" w:rsidRDefault="00E17D7F" w:rsidP="00E17D7F">
      <w:pPr>
        <w:pStyle w:val="ListParagraph"/>
        <w:rPr>
          <w:rFonts w:ascii="Seravek ExtraLight" w:hAnsi="Seravek ExtraLight"/>
          <w:sz w:val="24"/>
          <w:szCs w:val="24"/>
        </w:rPr>
      </w:pPr>
    </w:p>
    <w:p w14:paraId="7C709F14" w14:textId="77777777" w:rsidR="005C2F0F" w:rsidRPr="00783F64" w:rsidRDefault="009F6693" w:rsidP="00D053CC">
      <w:pPr>
        <w:pStyle w:val="Heading1"/>
        <w:rPr>
          <w:rFonts w:ascii="Seravek Light" w:hAnsi="Seravek Light"/>
        </w:rPr>
      </w:pPr>
      <w:bookmarkStart w:id="15" w:name="_Toc337147501"/>
      <w:r w:rsidRPr="00783F64">
        <w:rPr>
          <w:rFonts w:ascii="Seravek Light" w:hAnsi="Seravek Light"/>
        </w:rPr>
        <w:t xml:space="preserve">Sound </w:t>
      </w:r>
      <w:r w:rsidR="003E1D34" w:rsidRPr="00783F64">
        <w:rPr>
          <w:rFonts w:ascii="Seravek Light" w:hAnsi="Seravek Light"/>
        </w:rPr>
        <w:t>Index</w:t>
      </w:r>
      <w:bookmarkEnd w:id="15"/>
    </w:p>
    <w:p w14:paraId="4864E0B0" w14:textId="595B8664" w:rsidR="00C41472" w:rsidRPr="00783F64" w:rsidRDefault="007D01FB" w:rsidP="00C41472">
      <w:pPr>
        <w:pStyle w:val="ListParagraph"/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 xml:space="preserve">There are 6 </w:t>
      </w:r>
      <w:r w:rsidR="00AF501C" w:rsidRPr="00783F64">
        <w:rPr>
          <w:rFonts w:ascii="Seravek ExtraLight" w:hAnsi="Seravek ExtraLight"/>
          <w:sz w:val="24"/>
          <w:szCs w:val="24"/>
        </w:rPr>
        <w:t>types</w:t>
      </w:r>
      <w:r w:rsidRPr="00783F64">
        <w:rPr>
          <w:rFonts w:ascii="Seravek ExtraLight" w:hAnsi="Seravek ExtraLight"/>
          <w:sz w:val="24"/>
          <w:szCs w:val="24"/>
        </w:rPr>
        <w:t xml:space="preserve"> of audio sounds and the main game sound is composed by me using GarageBand software. </w:t>
      </w:r>
    </w:p>
    <w:tbl>
      <w:tblPr>
        <w:tblStyle w:val="LightGrid-Accent4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AF501C" w:rsidRPr="00783F64" w14:paraId="6B1589C5" w14:textId="77777777" w:rsidTr="00AF50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446A864" w14:textId="158BF612" w:rsidR="00AF501C" w:rsidRPr="00783F64" w:rsidRDefault="00AF501C" w:rsidP="00AF501C">
            <w:pPr>
              <w:pStyle w:val="ListParagraph"/>
              <w:ind w:left="0"/>
              <w:jc w:val="center"/>
              <w:rPr>
                <w:rFonts w:ascii="Seravek ExtraLight" w:hAnsi="Seravek ExtraLight"/>
                <w:b w:val="0"/>
                <w:sz w:val="24"/>
                <w:szCs w:val="24"/>
              </w:rPr>
            </w:pPr>
            <w:r w:rsidRPr="00783F64">
              <w:rPr>
                <w:rFonts w:ascii="Seravek ExtraLight" w:hAnsi="Seravek ExtraLight"/>
                <w:b w:val="0"/>
                <w:sz w:val="24"/>
                <w:szCs w:val="24"/>
              </w:rPr>
              <w:t>Audio File Name</w:t>
            </w:r>
          </w:p>
        </w:tc>
        <w:tc>
          <w:tcPr>
            <w:tcW w:w="4788" w:type="dxa"/>
          </w:tcPr>
          <w:p w14:paraId="25B6A646" w14:textId="356BD2ED" w:rsidR="00AF501C" w:rsidRPr="00783F64" w:rsidRDefault="00AF501C" w:rsidP="00AF501C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ravek ExtraLight" w:hAnsi="Seravek ExtraLight"/>
                <w:b w:val="0"/>
                <w:sz w:val="24"/>
                <w:szCs w:val="24"/>
              </w:rPr>
            </w:pPr>
            <w:r w:rsidRPr="00783F64">
              <w:rPr>
                <w:rFonts w:ascii="Seravek ExtraLight" w:hAnsi="Seravek ExtraLight"/>
                <w:b w:val="0"/>
                <w:sz w:val="24"/>
                <w:szCs w:val="24"/>
              </w:rPr>
              <w:t>Details</w:t>
            </w:r>
          </w:p>
        </w:tc>
      </w:tr>
      <w:tr w:rsidR="00AF501C" w:rsidRPr="00783F64" w14:paraId="10324368" w14:textId="77777777" w:rsidTr="00AF50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4532934" w14:textId="111B6125" w:rsidR="00AF501C" w:rsidRPr="00783F64" w:rsidRDefault="00AF501C" w:rsidP="00AF501C">
            <w:pPr>
              <w:pStyle w:val="ListParagraph"/>
              <w:ind w:left="0"/>
              <w:rPr>
                <w:rFonts w:ascii="Seravek ExtraLight" w:hAnsi="Seravek ExtraLight"/>
                <w:b w:val="0"/>
                <w:sz w:val="24"/>
                <w:szCs w:val="24"/>
              </w:rPr>
            </w:pPr>
            <w:r w:rsidRPr="00783F64">
              <w:rPr>
                <w:rFonts w:ascii="Seravek ExtraLight" w:hAnsi="Seravek ExtraLight"/>
                <w:b w:val="0"/>
                <w:sz w:val="24"/>
                <w:szCs w:val="24"/>
              </w:rPr>
              <w:t xml:space="preserve">MainSound.wav </w:t>
            </w:r>
          </w:p>
        </w:tc>
        <w:tc>
          <w:tcPr>
            <w:tcW w:w="4788" w:type="dxa"/>
          </w:tcPr>
          <w:p w14:paraId="75607340" w14:textId="273F7DBA" w:rsidR="00AF501C" w:rsidRPr="00783F64" w:rsidRDefault="00AF501C" w:rsidP="00C4147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ravek ExtraLight" w:hAnsi="Seravek ExtraLight"/>
                <w:b/>
                <w:sz w:val="24"/>
                <w:szCs w:val="24"/>
              </w:rPr>
            </w:pPr>
            <w:r w:rsidRPr="00783F64">
              <w:rPr>
                <w:rFonts w:ascii="Seravek ExtraLight" w:hAnsi="Seravek ExtraLight"/>
                <w:b/>
                <w:sz w:val="24"/>
                <w:szCs w:val="24"/>
              </w:rPr>
              <w:t>This sound continues all through the game.</w:t>
            </w:r>
          </w:p>
        </w:tc>
      </w:tr>
      <w:tr w:rsidR="00AF501C" w:rsidRPr="00783F64" w14:paraId="007F6E9A" w14:textId="77777777" w:rsidTr="00AF50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350A8A5" w14:textId="0BDD255F" w:rsidR="00AF501C" w:rsidRPr="00783F64" w:rsidRDefault="00AF501C" w:rsidP="00AF501C">
            <w:pPr>
              <w:pStyle w:val="ListParagraph"/>
              <w:ind w:left="0"/>
              <w:rPr>
                <w:rFonts w:ascii="Seravek ExtraLight" w:hAnsi="Seravek ExtraLight"/>
                <w:b w:val="0"/>
                <w:sz w:val="24"/>
                <w:szCs w:val="24"/>
              </w:rPr>
            </w:pPr>
            <w:r w:rsidRPr="00783F64">
              <w:rPr>
                <w:rFonts w:ascii="Seravek ExtraLight" w:hAnsi="Seravek ExtraLight"/>
                <w:b w:val="0"/>
                <w:sz w:val="24"/>
                <w:szCs w:val="24"/>
              </w:rPr>
              <w:t xml:space="preserve">PowerUp.wav </w:t>
            </w:r>
          </w:p>
        </w:tc>
        <w:tc>
          <w:tcPr>
            <w:tcW w:w="4788" w:type="dxa"/>
          </w:tcPr>
          <w:p w14:paraId="7862C729" w14:textId="49C7026A" w:rsidR="00AF501C" w:rsidRPr="00783F64" w:rsidRDefault="00AF501C" w:rsidP="00C41472">
            <w:pPr>
              <w:pStyle w:val="ListParagraph"/>
              <w:ind w:left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Seravek ExtraLight" w:hAnsi="Seravek ExtraLight"/>
                <w:b/>
                <w:sz w:val="24"/>
                <w:szCs w:val="24"/>
              </w:rPr>
            </w:pPr>
            <w:r w:rsidRPr="00783F64">
              <w:rPr>
                <w:rFonts w:ascii="Seravek ExtraLight" w:hAnsi="Seravek ExtraLight"/>
                <w:b/>
                <w:sz w:val="24"/>
                <w:szCs w:val="24"/>
              </w:rPr>
              <w:t>This sound starts when Avater get power Relic</w:t>
            </w:r>
          </w:p>
        </w:tc>
      </w:tr>
      <w:tr w:rsidR="00AF501C" w:rsidRPr="00783F64" w14:paraId="2529256D" w14:textId="77777777" w:rsidTr="00AF50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3C2C36B" w14:textId="62098807" w:rsidR="00AF501C" w:rsidRPr="00783F64" w:rsidRDefault="00AF501C" w:rsidP="00C41472">
            <w:pPr>
              <w:pStyle w:val="ListParagraph"/>
              <w:ind w:left="0"/>
              <w:rPr>
                <w:rFonts w:ascii="Seravek ExtraLight" w:hAnsi="Seravek ExtraLight"/>
                <w:b w:val="0"/>
                <w:sz w:val="24"/>
                <w:szCs w:val="24"/>
              </w:rPr>
            </w:pPr>
            <w:r w:rsidRPr="00783F64">
              <w:rPr>
                <w:rFonts w:ascii="Seravek ExtraLight" w:hAnsi="Seravek ExtraLight"/>
                <w:b w:val="0"/>
                <w:sz w:val="24"/>
                <w:szCs w:val="24"/>
              </w:rPr>
              <w:t>Hurt.wav</w:t>
            </w:r>
          </w:p>
        </w:tc>
        <w:tc>
          <w:tcPr>
            <w:tcW w:w="4788" w:type="dxa"/>
          </w:tcPr>
          <w:p w14:paraId="51CF9F90" w14:textId="3A80A798" w:rsidR="00AF501C" w:rsidRPr="00783F64" w:rsidRDefault="00AF501C" w:rsidP="00AF501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ravek ExtraLight" w:hAnsi="Seravek ExtraLight"/>
                <w:b/>
                <w:sz w:val="24"/>
                <w:szCs w:val="24"/>
              </w:rPr>
            </w:pPr>
            <w:r w:rsidRPr="00783F64">
              <w:rPr>
                <w:rFonts w:ascii="Seravek ExtraLight" w:hAnsi="Seravek ExtraLight"/>
                <w:b/>
                <w:sz w:val="24"/>
                <w:szCs w:val="24"/>
              </w:rPr>
              <w:t>This sound starts when Avater hits killer Relic</w:t>
            </w:r>
          </w:p>
        </w:tc>
      </w:tr>
      <w:tr w:rsidR="00AF501C" w:rsidRPr="00783F64" w14:paraId="0882D694" w14:textId="77777777" w:rsidTr="00AF50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68D9B1E" w14:textId="22B45C65" w:rsidR="00AF501C" w:rsidRPr="00783F64" w:rsidRDefault="00AF501C" w:rsidP="00C41472">
            <w:pPr>
              <w:pStyle w:val="ListParagraph"/>
              <w:ind w:left="0"/>
              <w:rPr>
                <w:rFonts w:ascii="Seravek ExtraLight" w:hAnsi="Seravek ExtraLight"/>
                <w:b w:val="0"/>
                <w:sz w:val="24"/>
                <w:szCs w:val="24"/>
              </w:rPr>
            </w:pPr>
            <w:r w:rsidRPr="00783F64">
              <w:rPr>
                <w:rFonts w:ascii="Seravek ExtraLight" w:hAnsi="Seravek ExtraLight"/>
                <w:b w:val="0"/>
                <w:sz w:val="24"/>
                <w:szCs w:val="24"/>
              </w:rPr>
              <w:t>LaserShoot.wav</w:t>
            </w:r>
          </w:p>
        </w:tc>
        <w:tc>
          <w:tcPr>
            <w:tcW w:w="4788" w:type="dxa"/>
          </w:tcPr>
          <w:p w14:paraId="7184A38A" w14:textId="32F0CC42" w:rsidR="00AF501C" w:rsidRPr="00783F64" w:rsidRDefault="00AF501C" w:rsidP="00C41472">
            <w:pPr>
              <w:pStyle w:val="ListParagraph"/>
              <w:ind w:left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Seravek ExtraLight" w:hAnsi="Seravek ExtraLight"/>
                <w:b/>
                <w:sz w:val="24"/>
                <w:szCs w:val="24"/>
              </w:rPr>
            </w:pPr>
            <w:r w:rsidRPr="00783F64">
              <w:rPr>
                <w:rFonts w:ascii="Seravek ExtraLight" w:hAnsi="Seravek ExtraLight"/>
                <w:b/>
                <w:sz w:val="24"/>
                <w:szCs w:val="24"/>
              </w:rPr>
              <w:t xml:space="preserve">Laser shoot sound start when there is </w:t>
            </w:r>
            <w:r w:rsidR="00783F64" w:rsidRPr="00783F64">
              <w:rPr>
                <w:rFonts w:ascii="Seravek ExtraLight" w:hAnsi="Seravek ExtraLight"/>
                <w:b/>
                <w:sz w:val="24"/>
                <w:szCs w:val="24"/>
              </w:rPr>
              <w:t>laser shoot</w:t>
            </w:r>
            <w:r w:rsidRPr="00783F64">
              <w:rPr>
                <w:rFonts w:ascii="Seravek ExtraLight" w:hAnsi="Seravek ExtraLight"/>
                <w:b/>
                <w:sz w:val="24"/>
                <w:szCs w:val="24"/>
              </w:rPr>
              <w:t>.</w:t>
            </w:r>
          </w:p>
        </w:tc>
      </w:tr>
      <w:tr w:rsidR="00AF501C" w:rsidRPr="00783F64" w14:paraId="249C021E" w14:textId="77777777" w:rsidTr="00AF50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E6E9F8B" w14:textId="4FFEB327" w:rsidR="00AF501C" w:rsidRPr="00783F64" w:rsidRDefault="00AF501C" w:rsidP="00AF501C">
            <w:pPr>
              <w:pStyle w:val="ListParagraph"/>
              <w:ind w:left="0"/>
              <w:rPr>
                <w:rFonts w:ascii="Seravek ExtraLight" w:hAnsi="Seravek ExtraLight"/>
                <w:b w:val="0"/>
                <w:sz w:val="24"/>
                <w:szCs w:val="24"/>
              </w:rPr>
            </w:pPr>
            <w:r w:rsidRPr="00783F64">
              <w:rPr>
                <w:rFonts w:ascii="Seravek ExtraLight" w:hAnsi="Seravek ExtraLight"/>
                <w:b w:val="0"/>
                <w:sz w:val="24"/>
                <w:szCs w:val="24"/>
              </w:rPr>
              <w:t xml:space="preserve">Explosion.wav </w:t>
            </w:r>
          </w:p>
        </w:tc>
        <w:tc>
          <w:tcPr>
            <w:tcW w:w="4788" w:type="dxa"/>
          </w:tcPr>
          <w:p w14:paraId="14EB5EAE" w14:textId="4199CB20" w:rsidR="00AF501C" w:rsidRPr="00783F64" w:rsidRDefault="00AF501C" w:rsidP="00C4147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ravek ExtraLight" w:hAnsi="Seravek ExtraLight"/>
                <w:b/>
                <w:sz w:val="24"/>
                <w:szCs w:val="24"/>
              </w:rPr>
            </w:pPr>
            <w:r w:rsidRPr="00783F64">
              <w:rPr>
                <w:rFonts w:ascii="Seravek ExtraLight" w:hAnsi="Seravek ExtraLight"/>
                <w:b/>
                <w:sz w:val="24"/>
                <w:szCs w:val="24"/>
              </w:rPr>
              <w:t>Explosion sound works when killer relic and enemies dies.</w:t>
            </w:r>
          </w:p>
        </w:tc>
      </w:tr>
      <w:tr w:rsidR="00AF501C" w:rsidRPr="00783F64" w14:paraId="6273F507" w14:textId="77777777" w:rsidTr="00AF50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00A08A0" w14:textId="792BC418" w:rsidR="00AF501C" w:rsidRPr="00783F64" w:rsidRDefault="00AF501C" w:rsidP="00C41472">
            <w:pPr>
              <w:pStyle w:val="ListParagraph"/>
              <w:ind w:left="0"/>
              <w:rPr>
                <w:rFonts w:ascii="Seravek ExtraLight" w:hAnsi="Seravek ExtraLight"/>
                <w:b w:val="0"/>
                <w:sz w:val="24"/>
                <w:szCs w:val="24"/>
              </w:rPr>
            </w:pPr>
            <w:r w:rsidRPr="00783F64">
              <w:rPr>
                <w:rFonts w:ascii="Seravek ExtraLight" w:hAnsi="Seravek ExtraLight"/>
                <w:b w:val="0"/>
                <w:sz w:val="24"/>
                <w:szCs w:val="24"/>
              </w:rPr>
              <w:t>endSound.wav</w:t>
            </w:r>
          </w:p>
        </w:tc>
        <w:tc>
          <w:tcPr>
            <w:tcW w:w="4788" w:type="dxa"/>
          </w:tcPr>
          <w:p w14:paraId="6BF99FCA" w14:textId="4412612B" w:rsidR="00AF501C" w:rsidRPr="00783F64" w:rsidRDefault="00AF501C" w:rsidP="00C41472">
            <w:pPr>
              <w:pStyle w:val="ListParagraph"/>
              <w:ind w:left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Seravek ExtraLight" w:hAnsi="Seravek ExtraLight"/>
                <w:b/>
                <w:sz w:val="24"/>
                <w:szCs w:val="24"/>
              </w:rPr>
            </w:pPr>
            <w:r w:rsidRPr="00783F64">
              <w:rPr>
                <w:rFonts w:ascii="Seravek ExtraLight" w:hAnsi="Seravek ExtraLight"/>
                <w:b/>
                <w:sz w:val="24"/>
                <w:szCs w:val="24"/>
              </w:rPr>
              <w:t>This sound starts when game comes to an end.</w:t>
            </w:r>
          </w:p>
        </w:tc>
      </w:tr>
    </w:tbl>
    <w:p w14:paraId="162A9DFC" w14:textId="77777777" w:rsidR="00AF501C" w:rsidRPr="00783F64" w:rsidRDefault="00AF501C" w:rsidP="00C41472">
      <w:pPr>
        <w:pStyle w:val="ListParagraph"/>
        <w:rPr>
          <w:rFonts w:ascii="Seravek ExtraLight" w:hAnsi="Seravek ExtraLight"/>
          <w:b/>
          <w:sz w:val="24"/>
          <w:szCs w:val="24"/>
        </w:rPr>
      </w:pPr>
    </w:p>
    <w:p w14:paraId="610CA264" w14:textId="77777777" w:rsidR="00686D09" w:rsidRPr="00783F64" w:rsidRDefault="00686D09" w:rsidP="00686D09">
      <w:pPr>
        <w:rPr>
          <w:rFonts w:ascii="Seravek ExtraLight" w:hAnsi="Seravek ExtraLight"/>
          <w:b/>
          <w:sz w:val="24"/>
          <w:szCs w:val="24"/>
        </w:rPr>
      </w:pPr>
    </w:p>
    <w:p w14:paraId="3CBECA18" w14:textId="77777777" w:rsidR="009F6693" w:rsidRPr="00783F64" w:rsidRDefault="009F6693" w:rsidP="00D053CC">
      <w:pPr>
        <w:pStyle w:val="Heading1"/>
        <w:rPr>
          <w:rFonts w:ascii="Seravek Light" w:hAnsi="Seravek Light"/>
        </w:rPr>
      </w:pPr>
      <w:bookmarkStart w:id="16" w:name="_Toc337147502"/>
      <w:r w:rsidRPr="00783F64">
        <w:rPr>
          <w:rFonts w:ascii="Seravek Light" w:hAnsi="Seravek Light"/>
        </w:rPr>
        <w:lastRenderedPageBreak/>
        <w:t xml:space="preserve">Story </w:t>
      </w:r>
      <w:r w:rsidR="003E1D34" w:rsidRPr="00783F64">
        <w:rPr>
          <w:rFonts w:ascii="Seravek Light" w:hAnsi="Seravek Light"/>
        </w:rPr>
        <w:t>Index</w:t>
      </w:r>
      <w:bookmarkEnd w:id="16"/>
    </w:p>
    <w:p w14:paraId="21DCBBCF" w14:textId="5DD44253" w:rsidR="00686D09" w:rsidRPr="00783F64" w:rsidRDefault="003F0E0E" w:rsidP="00D053CC">
      <w:pPr>
        <w:pStyle w:val="ListParagraph"/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 xml:space="preserve">A planet inside </w:t>
      </w:r>
      <w:r w:rsidR="00783F64" w:rsidRPr="00783F64">
        <w:rPr>
          <w:rFonts w:ascii="Seravek ExtraLight" w:hAnsi="Seravek ExtraLight"/>
          <w:sz w:val="24"/>
          <w:szCs w:val="24"/>
        </w:rPr>
        <w:t>colourful</w:t>
      </w:r>
      <w:r w:rsidRPr="00783F64">
        <w:rPr>
          <w:rFonts w:ascii="Seravek ExtraLight" w:hAnsi="Seravek ExtraLight"/>
          <w:sz w:val="24"/>
          <w:szCs w:val="24"/>
        </w:rPr>
        <w:t xml:space="preserve"> </w:t>
      </w:r>
      <w:r w:rsidR="00783F64" w:rsidRPr="00783F64">
        <w:rPr>
          <w:rFonts w:ascii="Seravek ExtraLight" w:hAnsi="Seravek ExtraLight"/>
          <w:sz w:val="24"/>
          <w:szCs w:val="24"/>
        </w:rPr>
        <w:t>Andromeda</w:t>
      </w:r>
      <w:r w:rsidRPr="00783F64">
        <w:rPr>
          <w:rFonts w:ascii="Seravek ExtraLight" w:hAnsi="Seravek ExtraLight"/>
          <w:sz w:val="24"/>
          <w:szCs w:val="24"/>
        </w:rPr>
        <w:t xml:space="preserve"> galaxy has been covered by black power and </w:t>
      </w:r>
      <w:r w:rsidR="00F07C11" w:rsidRPr="00783F64">
        <w:rPr>
          <w:rFonts w:ascii="Seravek ExtraLight" w:hAnsi="Seravek ExtraLight"/>
          <w:sz w:val="24"/>
          <w:szCs w:val="24"/>
        </w:rPr>
        <w:t xml:space="preserve">Avatar has got mission to fight against black power to </w:t>
      </w:r>
      <w:r w:rsidR="00783F64" w:rsidRPr="00783F64">
        <w:rPr>
          <w:rFonts w:ascii="Seravek ExtraLight" w:hAnsi="Seravek ExtraLight"/>
          <w:sz w:val="24"/>
          <w:szCs w:val="24"/>
        </w:rPr>
        <w:t>rescue</w:t>
      </w:r>
      <w:r w:rsidR="00F07C11" w:rsidRPr="00783F64">
        <w:rPr>
          <w:rFonts w:ascii="Seravek ExtraLight" w:hAnsi="Seravek ExtraLight"/>
          <w:sz w:val="24"/>
          <w:szCs w:val="24"/>
        </w:rPr>
        <w:t xml:space="preserve"> </w:t>
      </w:r>
      <w:r w:rsidR="00783F64" w:rsidRPr="00783F64">
        <w:rPr>
          <w:rFonts w:ascii="Seravek ExtraLight" w:hAnsi="Seravek ExtraLight"/>
          <w:sz w:val="24"/>
          <w:szCs w:val="24"/>
        </w:rPr>
        <w:t>colourful</w:t>
      </w:r>
      <w:r w:rsidR="00F07C11" w:rsidRPr="00783F64">
        <w:rPr>
          <w:rFonts w:ascii="Seravek ExtraLight" w:hAnsi="Seravek ExtraLight"/>
          <w:sz w:val="24"/>
          <w:szCs w:val="24"/>
        </w:rPr>
        <w:t xml:space="preserve"> world. This is the story of Fight for Colors, colors of life.</w:t>
      </w:r>
    </w:p>
    <w:p w14:paraId="2C1DAAAC" w14:textId="77777777" w:rsidR="009F6693" w:rsidRPr="00783F64" w:rsidRDefault="009F6693" w:rsidP="00D053CC">
      <w:pPr>
        <w:pStyle w:val="Heading1"/>
        <w:rPr>
          <w:rFonts w:ascii="Seravek Light" w:hAnsi="Seravek Light"/>
          <w:u w:val="single"/>
        </w:rPr>
      </w:pPr>
      <w:bookmarkStart w:id="17" w:name="_Toc337147503"/>
      <w:r w:rsidRPr="00783F64">
        <w:rPr>
          <w:rFonts w:ascii="Seravek Light" w:hAnsi="Seravek Light"/>
          <w:u w:val="single"/>
        </w:rPr>
        <w:t xml:space="preserve">Art </w:t>
      </w:r>
      <w:r w:rsidR="005C2F0F" w:rsidRPr="00783F64">
        <w:rPr>
          <w:rFonts w:ascii="Seravek Light" w:hAnsi="Seravek Light"/>
          <w:u w:val="single"/>
        </w:rPr>
        <w:t xml:space="preserve">/ Multimedia </w:t>
      </w:r>
      <w:r w:rsidR="003E1D34" w:rsidRPr="00783F64">
        <w:rPr>
          <w:rFonts w:ascii="Seravek Light" w:hAnsi="Seravek Light"/>
          <w:u w:val="single"/>
        </w:rPr>
        <w:t>Index</w:t>
      </w:r>
      <w:bookmarkEnd w:id="17"/>
    </w:p>
    <w:p w14:paraId="3A02047E" w14:textId="554EF9C7" w:rsidR="007D01FB" w:rsidRPr="00783F64" w:rsidRDefault="00AF501C" w:rsidP="008D4E96">
      <w:pPr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>We</w:t>
      </w:r>
      <w:r w:rsidR="007D01FB" w:rsidRPr="00783F64">
        <w:rPr>
          <w:rFonts w:ascii="Seravek ExtraLight" w:hAnsi="Seravek ExtraLight"/>
          <w:sz w:val="24"/>
          <w:szCs w:val="24"/>
        </w:rPr>
        <w:t xml:space="preserve"> dre</w:t>
      </w:r>
      <w:r w:rsidR="008D4E96" w:rsidRPr="00783F64">
        <w:rPr>
          <w:rFonts w:ascii="Seravek ExtraLight" w:hAnsi="Seravek ExtraLight"/>
          <w:sz w:val="24"/>
          <w:szCs w:val="24"/>
        </w:rPr>
        <w:t xml:space="preserve">w all </w:t>
      </w:r>
      <w:r w:rsidR="00783F64" w:rsidRPr="00783F64">
        <w:rPr>
          <w:rFonts w:ascii="Seravek ExtraLight" w:hAnsi="Seravek ExtraLight"/>
          <w:sz w:val="24"/>
          <w:szCs w:val="24"/>
        </w:rPr>
        <w:t>characters</w:t>
      </w:r>
      <w:r w:rsidR="008D4E96" w:rsidRPr="00783F64">
        <w:rPr>
          <w:rFonts w:ascii="Seravek ExtraLight" w:hAnsi="Seravek ExtraLight"/>
          <w:sz w:val="24"/>
          <w:szCs w:val="24"/>
        </w:rPr>
        <w:t xml:space="preserve"> except enemy ship. </w:t>
      </w:r>
    </w:p>
    <w:p w14:paraId="2DA55DD2" w14:textId="5F83806D" w:rsidR="008D4E96" w:rsidRPr="00783F64" w:rsidRDefault="00783F64" w:rsidP="007D01FB">
      <w:pPr>
        <w:pStyle w:val="ListParagraph"/>
        <w:numPr>
          <w:ilvl w:val="0"/>
          <w:numId w:val="2"/>
        </w:numPr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b/>
          <w:sz w:val="24"/>
          <w:szCs w:val="24"/>
          <w:u w:val="single"/>
        </w:rPr>
        <w:t>Avatar</w:t>
      </w:r>
      <w:r w:rsidR="008D4E96" w:rsidRPr="00783F64">
        <w:rPr>
          <w:rFonts w:ascii="Seravek ExtraLight" w:hAnsi="Seravek ExtraLight"/>
          <w:sz w:val="24"/>
          <w:szCs w:val="24"/>
        </w:rPr>
        <w:t xml:space="preserve"> needs to avoid killer relic and have only moving option in right and left.</w:t>
      </w:r>
    </w:p>
    <w:p w14:paraId="5D0EA550" w14:textId="67F72C71" w:rsidR="007D01FB" w:rsidRPr="00783F64" w:rsidRDefault="007D01FB" w:rsidP="007D01FB">
      <w:pPr>
        <w:pStyle w:val="ListParagraph"/>
        <w:numPr>
          <w:ilvl w:val="0"/>
          <w:numId w:val="2"/>
        </w:numPr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 xml:space="preserve">There are three types of </w:t>
      </w:r>
      <w:r w:rsidRPr="00783F64">
        <w:rPr>
          <w:rFonts w:ascii="Seravek ExtraLight" w:hAnsi="Seravek ExtraLight"/>
          <w:b/>
          <w:sz w:val="24"/>
          <w:szCs w:val="24"/>
          <w:u w:val="single"/>
        </w:rPr>
        <w:t>Killer Relic</w:t>
      </w:r>
      <w:r w:rsidRPr="00783F64">
        <w:rPr>
          <w:rFonts w:ascii="Seravek ExtraLight" w:hAnsi="Seravek ExtraLight"/>
          <w:sz w:val="24"/>
          <w:szCs w:val="24"/>
        </w:rPr>
        <w:t xml:space="preserve"> configured in different shape and hold different </w:t>
      </w:r>
      <w:r w:rsidR="00783F64" w:rsidRPr="00783F64">
        <w:rPr>
          <w:rFonts w:ascii="Seravek ExtraLight" w:hAnsi="Seravek ExtraLight"/>
          <w:sz w:val="24"/>
          <w:szCs w:val="24"/>
        </w:rPr>
        <w:t>killing</w:t>
      </w:r>
      <w:r w:rsidRPr="00783F64">
        <w:rPr>
          <w:rFonts w:ascii="Seravek ExtraLight" w:hAnsi="Seravek ExtraLight"/>
          <w:sz w:val="24"/>
          <w:szCs w:val="24"/>
        </w:rPr>
        <w:t xml:space="preserve"> </w:t>
      </w:r>
      <w:r w:rsidR="00783F64" w:rsidRPr="00783F64">
        <w:rPr>
          <w:rFonts w:ascii="Seravek ExtraLight" w:hAnsi="Seravek ExtraLight"/>
          <w:sz w:val="24"/>
          <w:szCs w:val="24"/>
        </w:rPr>
        <w:t>power</w:t>
      </w:r>
      <w:r w:rsidRPr="00783F64">
        <w:rPr>
          <w:rFonts w:ascii="Seravek ExtraLight" w:hAnsi="Seravek ExtraLight"/>
          <w:sz w:val="24"/>
          <w:szCs w:val="24"/>
        </w:rPr>
        <w:t>.</w:t>
      </w:r>
    </w:p>
    <w:p w14:paraId="3D0B8D13" w14:textId="34D388B8" w:rsidR="007D01FB" w:rsidRPr="00783F64" w:rsidRDefault="007D01FB" w:rsidP="007D01FB">
      <w:pPr>
        <w:pStyle w:val="ListParagraph"/>
        <w:numPr>
          <w:ilvl w:val="0"/>
          <w:numId w:val="2"/>
        </w:numPr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 xml:space="preserve">There are two sizes of </w:t>
      </w:r>
      <w:r w:rsidRPr="00783F64">
        <w:rPr>
          <w:rFonts w:ascii="Seravek ExtraLight" w:hAnsi="Seravek ExtraLight"/>
          <w:b/>
          <w:sz w:val="24"/>
          <w:szCs w:val="24"/>
          <w:u w:val="single"/>
        </w:rPr>
        <w:t>Power Relic</w:t>
      </w:r>
      <w:r w:rsidRPr="00783F64">
        <w:rPr>
          <w:rFonts w:ascii="Seravek ExtraLight" w:hAnsi="Seravek ExtraLight"/>
          <w:sz w:val="24"/>
          <w:szCs w:val="24"/>
        </w:rPr>
        <w:t xml:space="preserve">, which gives point to the player. </w:t>
      </w:r>
    </w:p>
    <w:p w14:paraId="3230D0CA" w14:textId="0DA18852" w:rsidR="007D01FB" w:rsidRPr="00783F64" w:rsidRDefault="007D01FB" w:rsidP="007D01FB">
      <w:pPr>
        <w:pStyle w:val="ListParagraph"/>
        <w:numPr>
          <w:ilvl w:val="0"/>
          <w:numId w:val="2"/>
        </w:numPr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b/>
          <w:sz w:val="24"/>
          <w:szCs w:val="24"/>
          <w:u w:val="single"/>
        </w:rPr>
        <w:t>Killer Relic</w:t>
      </w:r>
      <w:r w:rsidRPr="00783F64">
        <w:rPr>
          <w:rFonts w:ascii="Seravek ExtraLight" w:hAnsi="Seravek ExtraLight"/>
          <w:sz w:val="24"/>
          <w:szCs w:val="24"/>
        </w:rPr>
        <w:t xml:space="preserve"> act as enemy and also there is different </w:t>
      </w:r>
      <w:r w:rsidRPr="00783F64">
        <w:rPr>
          <w:rFonts w:ascii="Seravek ExtraLight" w:hAnsi="Seravek ExtraLight"/>
          <w:b/>
          <w:sz w:val="24"/>
          <w:szCs w:val="24"/>
          <w:u w:val="single"/>
        </w:rPr>
        <w:t>Enemy Ship</w:t>
      </w:r>
      <w:r w:rsidRPr="00783F64">
        <w:rPr>
          <w:rFonts w:ascii="Seravek ExtraLight" w:hAnsi="Seravek ExtraLight"/>
          <w:sz w:val="24"/>
          <w:szCs w:val="24"/>
        </w:rPr>
        <w:t>, which has shooting power.</w:t>
      </w:r>
    </w:p>
    <w:p w14:paraId="31443217" w14:textId="42426B16" w:rsidR="00686D09" w:rsidRPr="00783F64" w:rsidRDefault="00A02AFB" w:rsidP="00686D09">
      <w:pPr>
        <w:rPr>
          <w:rFonts w:ascii="Seravek ExtraLight" w:hAnsi="Seravek ExtraLight"/>
          <w:b/>
          <w:sz w:val="24"/>
          <w:szCs w:val="24"/>
        </w:rPr>
      </w:pPr>
      <w:r w:rsidRPr="00783F64">
        <w:rPr>
          <w:rFonts w:ascii="Seravek ExtraLight" w:hAnsi="Seravek ExtraLight"/>
          <w:noProof/>
          <w:sz w:val="24"/>
          <w:szCs w:val="24"/>
          <w:lang w:val="en-US" w:eastAsia="en-US"/>
        </w:rPr>
        <w:drawing>
          <wp:inline distT="0" distB="0" distL="0" distR="0" wp14:anchorId="48A1D609" wp14:editId="0A159B8E">
            <wp:extent cx="3369305" cy="3429000"/>
            <wp:effectExtent l="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272" cy="3429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274B3" w14:textId="77777777" w:rsidR="009F6693" w:rsidRPr="00783F64" w:rsidRDefault="009F6693" w:rsidP="00D053CC">
      <w:pPr>
        <w:pStyle w:val="Heading1"/>
        <w:rPr>
          <w:rFonts w:ascii="Seravek Light" w:hAnsi="Seravek Light"/>
        </w:rPr>
      </w:pPr>
      <w:bookmarkStart w:id="18" w:name="_Toc337147504"/>
      <w:r w:rsidRPr="00783F64">
        <w:rPr>
          <w:rFonts w:ascii="Seravek Light" w:hAnsi="Seravek Light"/>
        </w:rPr>
        <w:t>Design Notes</w:t>
      </w:r>
      <w:bookmarkEnd w:id="18"/>
    </w:p>
    <w:p w14:paraId="3083B06C" w14:textId="1AB59BCB" w:rsidR="005C2F0F" w:rsidRPr="00783F64" w:rsidRDefault="00FC687E" w:rsidP="005C2F0F">
      <w:pPr>
        <w:pStyle w:val="ListParagraph"/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 xml:space="preserve">All the graphic designs were done by the online software ’ </w:t>
      </w:r>
      <w:hyperlink r:id="rId21" w:history="1">
        <w:r w:rsidRPr="00783F64">
          <w:rPr>
            <w:rStyle w:val="Hyperlink"/>
            <w:rFonts w:ascii="Seravek ExtraLight" w:hAnsi="Seravek ExtraLight"/>
            <w:sz w:val="24"/>
            <w:szCs w:val="24"/>
          </w:rPr>
          <w:t>https://sketch.io/sketchpad/</w:t>
        </w:r>
      </w:hyperlink>
      <w:r w:rsidRPr="00783F64">
        <w:rPr>
          <w:rFonts w:ascii="Seravek ExtraLight" w:hAnsi="Seravek ExtraLight"/>
          <w:sz w:val="24"/>
          <w:szCs w:val="24"/>
        </w:rPr>
        <w:t>’ and GIMP.</w:t>
      </w:r>
    </w:p>
    <w:p w14:paraId="4713FE51" w14:textId="77777777" w:rsidR="00686D09" w:rsidRPr="00783F64" w:rsidRDefault="00686D09" w:rsidP="00686D09">
      <w:pPr>
        <w:rPr>
          <w:rFonts w:ascii="Seravek ExtraLight" w:hAnsi="Seravek ExtraLight"/>
          <w:b/>
          <w:sz w:val="24"/>
          <w:szCs w:val="24"/>
        </w:rPr>
      </w:pPr>
    </w:p>
    <w:p w14:paraId="65105685" w14:textId="77777777" w:rsidR="009F6693" w:rsidRPr="00783F64" w:rsidRDefault="009F6693" w:rsidP="00D053CC">
      <w:pPr>
        <w:pStyle w:val="Heading1"/>
        <w:rPr>
          <w:rFonts w:ascii="Seravek Light" w:hAnsi="Seravek Light"/>
        </w:rPr>
      </w:pPr>
      <w:bookmarkStart w:id="19" w:name="_Toc337147505"/>
      <w:r w:rsidRPr="00783F64">
        <w:rPr>
          <w:rFonts w:ascii="Seravek Light" w:hAnsi="Seravek Light"/>
        </w:rPr>
        <w:lastRenderedPageBreak/>
        <w:t>Future Features</w:t>
      </w:r>
      <w:bookmarkEnd w:id="19"/>
    </w:p>
    <w:p w14:paraId="3ED41823" w14:textId="24AE5270" w:rsidR="005C2F0F" w:rsidRPr="00783F64" w:rsidRDefault="00FC687E" w:rsidP="005C2F0F">
      <w:pPr>
        <w:pStyle w:val="ListParagraph"/>
        <w:rPr>
          <w:rFonts w:ascii="Seravek ExtraLight" w:hAnsi="Seravek ExtraLight"/>
          <w:sz w:val="24"/>
          <w:szCs w:val="24"/>
        </w:rPr>
      </w:pPr>
      <w:r w:rsidRPr="00783F64">
        <w:rPr>
          <w:rFonts w:ascii="Seravek ExtraLight" w:hAnsi="Seravek ExtraLight"/>
          <w:sz w:val="24"/>
          <w:szCs w:val="24"/>
        </w:rPr>
        <w:t>In future we will include different game levels.</w:t>
      </w:r>
    </w:p>
    <w:sectPr w:rsidR="005C2F0F" w:rsidRPr="00783F64" w:rsidSect="008E601F">
      <w:headerReference w:type="even" r:id="rId22"/>
      <w:headerReference w:type="default" r:id="rId23"/>
      <w:footerReference w:type="even" r:id="rId24"/>
      <w:footerReference w:type="default" r:id="rId25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9ED244E" w14:textId="77777777" w:rsidR="00D053CC" w:rsidRDefault="00D053CC" w:rsidP="00C152DC">
      <w:pPr>
        <w:spacing w:after="0" w:line="240" w:lineRule="auto"/>
      </w:pPr>
      <w:r>
        <w:separator/>
      </w:r>
    </w:p>
  </w:endnote>
  <w:endnote w:type="continuationSeparator" w:id="0">
    <w:p w14:paraId="155B3233" w14:textId="77777777" w:rsidR="00D053CC" w:rsidRDefault="00D053CC" w:rsidP="00C152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新細明體">
    <w:panose1 w:val="00000000000000000000"/>
    <w:charset w:val="88"/>
    <w:family w:val="auto"/>
    <w:notTrueType/>
    <w:pitch w:val="variable"/>
    <w:sig w:usb0="00000001" w:usb1="08080000" w:usb2="00000010" w:usb3="00000000" w:csb0="001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Seravek ExtraLight">
    <w:panose1 w:val="020B0503040000020004"/>
    <w:charset w:val="00"/>
    <w:family w:val="auto"/>
    <w:pitch w:val="variable"/>
    <w:sig w:usb0="A00000EF" w:usb1="5000207B" w:usb2="00000000" w:usb3="00000000" w:csb0="0000009F" w:csb1="00000000"/>
  </w:font>
  <w:font w:name="Seravek Light">
    <w:panose1 w:val="020B0503040000020004"/>
    <w:charset w:val="00"/>
    <w:family w:val="auto"/>
    <w:pitch w:val="variable"/>
    <w:sig w:usb0="A00000EF" w:usb1="5000207B" w:usb2="00000000" w:usb3="00000000" w:csb0="0000009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A18DA3F" w14:textId="0E35F78B" w:rsidR="00D053CC" w:rsidRDefault="00D053CC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 w:rsidRPr="00AA765B">
      <w:rPr>
        <w:rFonts w:asciiTheme="majorHAnsi" w:hAnsiTheme="majorHAnsi"/>
        <w:b/>
      </w:rPr>
      <w:t>V</w:t>
    </w:r>
    <w:r>
      <w:rPr>
        <w:rFonts w:asciiTheme="majorHAnsi" w:hAnsiTheme="majorHAnsi"/>
        <w:b/>
      </w:rPr>
      <w:t>ersion Number 01</w:t>
    </w:r>
    <w:r w:rsidRPr="00AA765B">
      <w:rPr>
        <w:rFonts w:asciiTheme="majorHAnsi" w:hAnsiTheme="majorHAnsi"/>
        <w:b/>
      </w:rPr>
      <w:t>.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CE146C" w:rsidRPr="00CE146C">
      <w:rPr>
        <w:rFonts w:asciiTheme="majorHAnsi" w:hAnsiTheme="majorHAnsi"/>
        <w:noProof/>
      </w:rPr>
      <w:t>6</w:t>
    </w:r>
    <w:r>
      <w:rPr>
        <w:rFonts w:asciiTheme="majorHAnsi" w:hAnsiTheme="majorHAnsi"/>
        <w:noProof/>
      </w:rPr>
      <w:fldChar w:fldCharType="end"/>
    </w:r>
  </w:p>
  <w:p w14:paraId="2679912F" w14:textId="77777777" w:rsidR="00D053CC" w:rsidRDefault="00D053CC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629B911" w14:textId="77777777" w:rsidR="00D053CC" w:rsidRDefault="00CE146C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sdt>
      <w:sdtPr>
        <w:rPr>
          <w:rFonts w:asciiTheme="majorHAnsi" w:hAnsiTheme="majorHAnsi"/>
        </w:rPr>
        <w:id w:val="76027555"/>
        <w:temporary/>
        <w:showingPlcHdr/>
      </w:sdtPr>
      <w:sdtEndPr/>
      <w:sdtContent>
        <w:r w:rsidR="00D053CC">
          <w:rPr>
            <w:rFonts w:asciiTheme="majorHAnsi" w:hAnsiTheme="majorHAnsi"/>
          </w:rPr>
          <w:t>[Type text]</w:t>
        </w:r>
      </w:sdtContent>
    </w:sdt>
    <w:r w:rsidR="00D053CC">
      <w:rPr>
        <w:rFonts w:asciiTheme="majorHAnsi" w:hAnsiTheme="majorHAnsi"/>
      </w:rPr>
      <w:ptab w:relativeTo="margin" w:alignment="right" w:leader="none"/>
    </w:r>
    <w:r w:rsidR="00D053CC">
      <w:rPr>
        <w:rFonts w:asciiTheme="majorHAnsi" w:hAnsiTheme="majorHAnsi"/>
      </w:rPr>
      <w:t xml:space="preserve">Page </w:t>
    </w:r>
    <w:r w:rsidR="00D053CC">
      <w:fldChar w:fldCharType="begin"/>
    </w:r>
    <w:r w:rsidR="00D053CC">
      <w:instrText xml:space="preserve"> PAGE   \* MERGEFORMAT </w:instrText>
    </w:r>
    <w:r w:rsidR="00D053CC">
      <w:fldChar w:fldCharType="separate"/>
    </w:r>
    <w:r w:rsidRPr="00CE146C">
      <w:rPr>
        <w:rFonts w:asciiTheme="majorHAnsi" w:hAnsiTheme="majorHAnsi"/>
        <w:noProof/>
      </w:rPr>
      <w:t>7</w:t>
    </w:r>
    <w:r w:rsidR="00D053CC">
      <w:rPr>
        <w:rFonts w:asciiTheme="majorHAnsi" w:hAnsiTheme="majorHAnsi"/>
        <w:noProof/>
      </w:rPr>
      <w:fldChar w:fldCharType="end"/>
    </w:r>
  </w:p>
  <w:p w14:paraId="09AD8298" w14:textId="77777777" w:rsidR="00D053CC" w:rsidRDefault="00D053CC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FA3CB0C" w14:textId="77777777" w:rsidR="00D053CC" w:rsidRDefault="00D053CC" w:rsidP="00C152DC">
      <w:pPr>
        <w:spacing w:after="0" w:line="240" w:lineRule="auto"/>
      </w:pPr>
      <w:r>
        <w:separator/>
      </w:r>
    </w:p>
  </w:footnote>
  <w:footnote w:type="continuationSeparator" w:id="0">
    <w:p w14:paraId="7339C194" w14:textId="77777777" w:rsidR="00D053CC" w:rsidRDefault="00D053CC" w:rsidP="00C152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6713"/>
      <w:gridCol w:w="2877"/>
    </w:tblGrid>
    <w:tr w:rsidR="00D053CC" w14:paraId="4031D5C0" w14:textId="77777777">
      <w:tc>
        <w:tcPr>
          <w:tcW w:w="3500" w:type="pct"/>
          <w:tcBorders>
            <w:bottom w:val="single" w:sz="4" w:space="0" w:color="auto"/>
          </w:tcBorders>
          <w:vAlign w:val="bottom"/>
        </w:tcPr>
        <w:p w14:paraId="5E5B42A5" w14:textId="77777777" w:rsidR="00D053CC" w:rsidRDefault="00D053CC">
          <w:pPr>
            <w:pStyle w:val="Header"/>
            <w:jc w:val="right"/>
            <w:rPr>
              <w:bCs/>
              <w:noProof/>
              <w:color w:val="76923C" w:themeColor="accent3" w:themeShade="BF"/>
              <w:sz w:val="24"/>
              <w:szCs w:val="24"/>
            </w:rPr>
          </w:pPr>
          <w:r>
            <w:rPr>
              <w:b/>
              <w:bCs/>
              <w:color w:val="76923C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color w:val="E36C0A" w:themeColor="accent6" w:themeShade="BF"/>
                <w:sz w:val="24"/>
                <w:szCs w:val="24"/>
              </w:rPr>
              <w:alias w:val="Title"/>
              <w:id w:val="77677295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Pr="004A463E">
                <w:rPr>
                  <w:b/>
                  <w:bCs/>
                  <w:caps/>
                  <w:color w:val="E36C0A" w:themeColor="accent6" w:themeShade="BF"/>
                  <w:sz w:val="24"/>
                  <w:szCs w:val="24"/>
                  <w:lang w:val="en-US"/>
                </w:rPr>
                <w:t>FIGHT FOR COLORS</w:t>
              </w:r>
            </w:sdtContent>
          </w:sdt>
          <w:r>
            <w:rPr>
              <w:b/>
              <w:bCs/>
              <w:color w:val="76923C" w:themeColor="accent3" w:themeShade="BF"/>
              <w:sz w:val="24"/>
              <w:szCs w:val="24"/>
            </w:rPr>
            <w:t>]</w:t>
          </w:r>
        </w:p>
      </w:tc>
      <w:sdt>
        <w:sdtPr>
          <w:rPr>
            <w:color w:val="FFFFFF" w:themeColor="background1"/>
          </w:rPr>
          <w:alias w:val="Date"/>
          <w:id w:val="77677290"/>
          <w:dataBinding w:prefixMappings="xmlns:ns0='http://schemas.microsoft.com/office/2006/coverPageProps'" w:xpath="/ns0:CoverPageProperties[1]/ns0:PublishDate[1]" w:storeItemID="{55AF091B-3C7A-41E3-B477-F2FDAA23CFDA}"/>
          <w:date w:fullDate="2016-09-27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14:paraId="6E1895A5" w14:textId="64508B64" w:rsidR="00D053CC" w:rsidRDefault="00D053CC" w:rsidP="004A463E">
              <w:pPr>
                <w:pStyle w:val="Header"/>
                <w:rPr>
                  <w:color w:val="FFFFFF" w:themeColor="background1"/>
                </w:rPr>
              </w:pPr>
              <w:r w:rsidRPr="004A463E">
                <w:rPr>
                  <w:color w:val="FFFFFF" w:themeColor="background1"/>
                  <w:lang w:val="en-US"/>
                </w:rPr>
                <w:t>September 27, 2016</w:t>
              </w:r>
            </w:p>
          </w:tc>
        </w:sdtContent>
      </w:sdt>
    </w:tr>
  </w:tbl>
  <w:p w14:paraId="52E1F580" w14:textId="77777777" w:rsidR="00D053CC" w:rsidRDefault="00D053CC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2877"/>
      <w:gridCol w:w="6713"/>
    </w:tblGrid>
    <w:tr w:rsidR="00D053CC" w14:paraId="6A77085D" w14:textId="77777777">
      <w:sdt>
        <w:sdtPr>
          <w:rPr>
            <w:color w:val="FFFFFF" w:themeColor="background1"/>
          </w:rPr>
          <w:alias w:val="Date"/>
          <w:id w:val="77625188"/>
          <w:dataBinding w:prefixMappings="xmlns:ns0='http://schemas.microsoft.com/office/2006/coverPageProps'" w:xpath="/ns0:CoverPageProperties[1]/ns0:PublishDate[1]" w:storeItemID="{55AF091B-3C7A-41E3-B477-F2FDAA23CFDA}"/>
          <w:date w:fullDate="2016-09-27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14:paraId="66AA469D" w14:textId="77CB3229" w:rsidR="00D053CC" w:rsidRPr="00C152DC" w:rsidRDefault="00D053CC">
              <w:pPr>
                <w:pStyle w:val="Header"/>
                <w:jc w:val="right"/>
                <w:rPr>
                  <w:color w:val="FFFFFF" w:themeColor="background1"/>
                  <w:sz w:val="20"/>
                  <w:szCs w:val="20"/>
                </w:rPr>
              </w:pPr>
              <w:r>
                <w:rPr>
                  <w:color w:val="FFFFFF" w:themeColor="background1"/>
                  <w:lang w:val="en-US"/>
                </w:rPr>
                <w:t>September 27, 2016</w:t>
              </w:r>
            </w:p>
          </w:tc>
        </w:sdtContent>
      </w:sdt>
      <w:tc>
        <w:tcPr>
          <w:tcW w:w="4000" w:type="pct"/>
          <w:tcBorders>
            <w:bottom w:val="single" w:sz="4" w:space="0" w:color="auto"/>
          </w:tcBorders>
          <w:vAlign w:val="bottom"/>
        </w:tcPr>
        <w:p w14:paraId="2D63D88B" w14:textId="3D331F04" w:rsidR="00D053CC" w:rsidRDefault="00D053CC">
          <w:pPr>
            <w:pStyle w:val="Header"/>
            <w:rPr>
              <w:bCs/>
              <w:color w:val="76923C" w:themeColor="accent3" w:themeShade="BF"/>
              <w:sz w:val="24"/>
              <w:szCs w:val="24"/>
            </w:rPr>
          </w:pPr>
          <w:r>
            <w:rPr>
              <w:b/>
              <w:bCs/>
              <w:color w:val="76923C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color w:val="E36C0A" w:themeColor="accent6" w:themeShade="BF"/>
                <w:sz w:val="24"/>
                <w:szCs w:val="24"/>
              </w:rPr>
              <w:alias w:val="Title"/>
              <w:id w:val="77625180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Pr="004A463E">
                <w:rPr>
                  <w:b/>
                  <w:bCs/>
                  <w:caps/>
                  <w:color w:val="E36C0A" w:themeColor="accent6" w:themeShade="BF"/>
                  <w:sz w:val="24"/>
                  <w:szCs w:val="24"/>
                  <w:lang w:val="en-US"/>
                </w:rPr>
                <w:t>FIGHT FOR COLORS</w:t>
              </w:r>
            </w:sdtContent>
          </w:sdt>
          <w:r>
            <w:rPr>
              <w:b/>
              <w:bCs/>
              <w:color w:val="76923C" w:themeColor="accent3" w:themeShade="BF"/>
              <w:sz w:val="24"/>
              <w:szCs w:val="24"/>
            </w:rPr>
            <w:t>]</w:t>
          </w:r>
        </w:p>
      </w:tc>
    </w:tr>
  </w:tbl>
  <w:p w14:paraId="7388B6A4" w14:textId="77777777" w:rsidR="00D053CC" w:rsidRDefault="00D053CC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33490E"/>
    <w:multiLevelType w:val="hybridMultilevel"/>
    <w:tmpl w:val="D3B8DE1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069568E"/>
    <w:multiLevelType w:val="hybridMultilevel"/>
    <w:tmpl w:val="ABF0A0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92"/>
  <w:displayBackgroundShape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1BBC"/>
    <w:rsid w:val="00021BBC"/>
    <w:rsid w:val="00023AF4"/>
    <w:rsid w:val="00041C8A"/>
    <w:rsid w:val="00080D8D"/>
    <w:rsid w:val="000F4BF5"/>
    <w:rsid w:val="00107C26"/>
    <w:rsid w:val="001122FB"/>
    <w:rsid w:val="001773E2"/>
    <w:rsid w:val="0021130D"/>
    <w:rsid w:val="003E1D34"/>
    <w:rsid w:val="003E1D56"/>
    <w:rsid w:val="003E7892"/>
    <w:rsid w:val="003F0E0E"/>
    <w:rsid w:val="00420F46"/>
    <w:rsid w:val="00442FA1"/>
    <w:rsid w:val="004A463E"/>
    <w:rsid w:val="004D5F65"/>
    <w:rsid w:val="0052734F"/>
    <w:rsid w:val="00565DAA"/>
    <w:rsid w:val="005752EA"/>
    <w:rsid w:val="005C2F0F"/>
    <w:rsid w:val="00686D09"/>
    <w:rsid w:val="00690B9D"/>
    <w:rsid w:val="00691022"/>
    <w:rsid w:val="006E0932"/>
    <w:rsid w:val="00705259"/>
    <w:rsid w:val="00744BAC"/>
    <w:rsid w:val="00775232"/>
    <w:rsid w:val="00783F64"/>
    <w:rsid w:val="007B7D35"/>
    <w:rsid w:val="007D01FB"/>
    <w:rsid w:val="007D2A8E"/>
    <w:rsid w:val="00801DB9"/>
    <w:rsid w:val="00841E8B"/>
    <w:rsid w:val="008B0E13"/>
    <w:rsid w:val="008C6B2D"/>
    <w:rsid w:val="008D4E96"/>
    <w:rsid w:val="008E601F"/>
    <w:rsid w:val="008F3C94"/>
    <w:rsid w:val="00953C99"/>
    <w:rsid w:val="00957C2D"/>
    <w:rsid w:val="00996533"/>
    <w:rsid w:val="009A4D42"/>
    <w:rsid w:val="009C79B7"/>
    <w:rsid w:val="009F6693"/>
    <w:rsid w:val="00A02AFB"/>
    <w:rsid w:val="00AA765B"/>
    <w:rsid w:val="00AD223E"/>
    <w:rsid w:val="00AF501C"/>
    <w:rsid w:val="00BF4089"/>
    <w:rsid w:val="00C152DC"/>
    <w:rsid w:val="00C41472"/>
    <w:rsid w:val="00C86649"/>
    <w:rsid w:val="00C870B7"/>
    <w:rsid w:val="00CE146C"/>
    <w:rsid w:val="00D053CC"/>
    <w:rsid w:val="00D668E0"/>
    <w:rsid w:val="00D82416"/>
    <w:rsid w:val="00E17D7F"/>
    <w:rsid w:val="00E6288B"/>
    <w:rsid w:val="00EB6F93"/>
    <w:rsid w:val="00F07C11"/>
    <w:rsid w:val="00F32E32"/>
    <w:rsid w:val="00F35C9E"/>
    <w:rsid w:val="00F362D0"/>
    <w:rsid w:val="00F57DC3"/>
    <w:rsid w:val="00FB23FC"/>
    <w:rsid w:val="00FC6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10796C8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687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53C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E1D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E1D56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1D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1D5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86D0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52DC"/>
  </w:style>
  <w:style w:type="paragraph" w:styleId="Footer">
    <w:name w:val="footer"/>
    <w:basedOn w:val="Normal"/>
    <w:link w:val="Foot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52DC"/>
  </w:style>
  <w:style w:type="character" w:styleId="Hyperlink">
    <w:name w:val="Hyperlink"/>
    <w:basedOn w:val="DefaultParagraphFont"/>
    <w:uiPriority w:val="99"/>
    <w:unhideWhenUsed/>
    <w:rsid w:val="00775232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AF501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1">
    <w:name w:val="Light Shading Accent 1"/>
    <w:basedOn w:val="TableNormal"/>
    <w:uiPriority w:val="60"/>
    <w:rsid w:val="00AF501C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">
    <w:name w:val="Light Shading"/>
    <w:basedOn w:val="TableNormal"/>
    <w:uiPriority w:val="60"/>
    <w:rsid w:val="00AF501C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2">
    <w:name w:val="Light Shading Accent 2"/>
    <w:basedOn w:val="TableNormal"/>
    <w:uiPriority w:val="60"/>
    <w:rsid w:val="00AF501C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Grid-Accent2">
    <w:name w:val="Light Grid Accent 2"/>
    <w:basedOn w:val="TableNormal"/>
    <w:uiPriority w:val="62"/>
    <w:rsid w:val="00AF501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List-Accent6">
    <w:name w:val="Light List Accent 6"/>
    <w:basedOn w:val="TableNormal"/>
    <w:uiPriority w:val="61"/>
    <w:rsid w:val="00AF501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List-Accent5">
    <w:name w:val="Light List Accent 5"/>
    <w:basedOn w:val="TableNormal"/>
    <w:uiPriority w:val="61"/>
    <w:rsid w:val="00AF501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Grid-Accent4">
    <w:name w:val="Light Grid Accent 4"/>
    <w:basedOn w:val="TableNormal"/>
    <w:uiPriority w:val="62"/>
    <w:rsid w:val="00AF501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FC687E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Index1">
    <w:name w:val="index 1"/>
    <w:basedOn w:val="Normal"/>
    <w:next w:val="Normal"/>
    <w:autoRedefine/>
    <w:uiPriority w:val="99"/>
    <w:unhideWhenUsed/>
    <w:rsid w:val="00FC687E"/>
    <w:pPr>
      <w:spacing w:after="0"/>
      <w:ind w:left="220" w:hanging="220"/>
    </w:pPr>
    <w:rPr>
      <w:sz w:val="20"/>
      <w:szCs w:val="20"/>
    </w:rPr>
  </w:style>
  <w:style w:type="paragraph" w:styleId="Index2">
    <w:name w:val="index 2"/>
    <w:basedOn w:val="Normal"/>
    <w:next w:val="Normal"/>
    <w:autoRedefine/>
    <w:uiPriority w:val="99"/>
    <w:unhideWhenUsed/>
    <w:rsid w:val="00FC687E"/>
    <w:pPr>
      <w:spacing w:after="0"/>
      <w:ind w:left="440" w:hanging="220"/>
    </w:pPr>
    <w:rPr>
      <w:sz w:val="20"/>
      <w:szCs w:val="20"/>
    </w:rPr>
  </w:style>
  <w:style w:type="paragraph" w:styleId="Index3">
    <w:name w:val="index 3"/>
    <w:basedOn w:val="Normal"/>
    <w:next w:val="Normal"/>
    <w:autoRedefine/>
    <w:uiPriority w:val="99"/>
    <w:unhideWhenUsed/>
    <w:rsid w:val="00FC687E"/>
    <w:pPr>
      <w:spacing w:after="0"/>
      <w:ind w:left="660" w:hanging="220"/>
    </w:pPr>
    <w:rPr>
      <w:sz w:val="20"/>
      <w:szCs w:val="20"/>
    </w:rPr>
  </w:style>
  <w:style w:type="paragraph" w:styleId="Index4">
    <w:name w:val="index 4"/>
    <w:basedOn w:val="Normal"/>
    <w:next w:val="Normal"/>
    <w:autoRedefine/>
    <w:uiPriority w:val="99"/>
    <w:unhideWhenUsed/>
    <w:rsid w:val="00FC687E"/>
    <w:pPr>
      <w:spacing w:after="0"/>
      <w:ind w:left="880" w:hanging="220"/>
    </w:pPr>
    <w:rPr>
      <w:sz w:val="20"/>
      <w:szCs w:val="20"/>
    </w:rPr>
  </w:style>
  <w:style w:type="paragraph" w:styleId="Index5">
    <w:name w:val="index 5"/>
    <w:basedOn w:val="Normal"/>
    <w:next w:val="Normal"/>
    <w:autoRedefine/>
    <w:uiPriority w:val="99"/>
    <w:unhideWhenUsed/>
    <w:rsid w:val="00FC687E"/>
    <w:pPr>
      <w:spacing w:after="0"/>
      <w:ind w:left="1100" w:hanging="220"/>
    </w:pPr>
    <w:rPr>
      <w:sz w:val="20"/>
      <w:szCs w:val="20"/>
    </w:rPr>
  </w:style>
  <w:style w:type="paragraph" w:styleId="Index6">
    <w:name w:val="index 6"/>
    <w:basedOn w:val="Normal"/>
    <w:next w:val="Normal"/>
    <w:autoRedefine/>
    <w:uiPriority w:val="99"/>
    <w:unhideWhenUsed/>
    <w:rsid w:val="00FC687E"/>
    <w:pPr>
      <w:spacing w:after="0"/>
      <w:ind w:left="1320" w:hanging="220"/>
    </w:pPr>
    <w:rPr>
      <w:sz w:val="20"/>
      <w:szCs w:val="20"/>
    </w:rPr>
  </w:style>
  <w:style w:type="paragraph" w:styleId="Index7">
    <w:name w:val="index 7"/>
    <w:basedOn w:val="Normal"/>
    <w:next w:val="Normal"/>
    <w:autoRedefine/>
    <w:uiPriority w:val="99"/>
    <w:unhideWhenUsed/>
    <w:rsid w:val="00FC687E"/>
    <w:pPr>
      <w:spacing w:after="0"/>
      <w:ind w:left="1540" w:hanging="220"/>
    </w:pPr>
    <w:rPr>
      <w:sz w:val="20"/>
      <w:szCs w:val="20"/>
    </w:rPr>
  </w:style>
  <w:style w:type="paragraph" w:styleId="Index8">
    <w:name w:val="index 8"/>
    <w:basedOn w:val="Normal"/>
    <w:next w:val="Normal"/>
    <w:autoRedefine/>
    <w:uiPriority w:val="99"/>
    <w:unhideWhenUsed/>
    <w:rsid w:val="00FC687E"/>
    <w:pPr>
      <w:spacing w:after="0"/>
      <w:ind w:left="1760" w:hanging="220"/>
    </w:pPr>
    <w:rPr>
      <w:sz w:val="20"/>
      <w:szCs w:val="20"/>
    </w:rPr>
  </w:style>
  <w:style w:type="paragraph" w:styleId="Index9">
    <w:name w:val="index 9"/>
    <w:basedOn w:val="Normal"/>
    <w:next w:val="Normal"/>
    <w:autoRedefine/>
    <w:uiPriority w:val="99"/>
    <w:unhideWhenUsed/>
    <w:rsid w:val="00FC687E"/>
    <w:pPr>
      <w:spacing w:after="0"/>
      <w:ind w:left="1980" w:hanging="220"/>
    </w:pPr>
    <w:rPr>
      <w:sz w:val="20"/>
      <w:szCs w:val="20"/>
    </w:rPr>
  </w:style>
  <w:style w:type="paragraph" w:styleId="IndexHeading">
    <w:name w:val="index heading"/>
    <w:basedOn w:val="Normal"/>
    <w:next w:val="Index1"/>
    <w:uiPriority w:val="99"/>
    <w:unhideWhenUsed/>
    <w:rsid w:val="00FC687E"/>
    <w:pPr>
      <w:spacing w:before="120" w:after="120"/>
    </w:pPr>
    <w:rPr>
      <w:i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D053CC"/>
    <w:pPr>
      <w:spacing w:before="240" w:after="120"/>
    </w:pPr>
    <w:rPr>
      <w:b/>
      <w:caps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D053CC"/>
    <w:pPr>
      <w:spacing w:after="0"/>
    </w:pPr>
    <w:rPr>
      <w:b/>
      <w:smallCaps/>
    </w:rPr>
  </w:style>
  <w:style w:type="paragraph" w:styleId="TOC3">
    <w:name w:val="toc 3"/>
    <w:basedOn w:val="Normal"/>
    <w:next w:val="Normal"/>
    <w:autoRedefine/>
    <w:uiPriority w:val="39"/>
    <w:unhideWhenUsed/>
    <w:rsid w:val="00D053CC"/>
    <w:pPr>
      <w:spacing w:after="0"/>
    </w:pPr>
    <w:rPr>
      <w:smallCaps/>
    </w:rPr>
  </w:style>
  <w:style w:type="paragraph" w:styleId="TOC4">
    <w:name w:val="toc 4"/>
    <w:basedOn w:val="Normal"/>
    <w:next w:val="Normal"/>
    <w:autoRedefine/>
    <w:uiPriority w:val="39"/>
    <w:unhideWhenUsed/>
    <w:rsid w:val="00D053CC"/>
    <w:pPr>
      <w:spacing w:after="0"/>
    </w:pPr>
  </w:style>
  <w:style w:type="paragraph" w:styleId="TOC5">
    <w:name w:val="toc 5"/>
    <w:basedOn w:val="Normal"/>
    <w:next w:val="Normal"/>
    <w:autoRedefine/>
    <w:uiPriority w:val="39"/>
    <w:unhideWhenUsed/>
    <w:rsid w:val="00D053CC"/>
    <w:pPr>
      <w:spacing w:after="0"/>
    </w:pPr>
  </w:style>
  <w:style w:type="paragraph" w:styleId="TOC6">
    <w:name w:val="toc 6"/>
    <w:basedOn w:val="Normal"/>
    <w:next w:val="Normal"/>
    <w:autoRedefine/>
    <w:uiPriority w:val="39"/>
    <w:unhideWhenUsed/>
    <w:rsid w:val="00D053CC"/>
    <w:pPr>
      <w:spacing w:after="0"/>
    </w:pPr>
  </w:style>
  <w:style w:type="paragraph" w:styleId="TOC7">
    <w:name w:val="toc 7"/>
    <w:basedOn w:val="Normal"/>
    <w:next w:val="Normal"/>
    <w:autoRedefine/>
    <w:uiPriority w:val="39"/>
    <w:unhideWhenUsed/>
    <w:rsid w:val="00D053CC"/>
    <w:pPr>
      <w:spacing w:after="0"/>
    </w:pPr>
  </w:style>
  <w:style w:type="paragraph" w:styleId="TOC8">
    <w:name w:val="toc 8"/>
    <w:basedOn w:val="Normal"/>
    <w:next w:val="Normal"/>
    <w:autoRedefine/>
    <w:uiPriority w:val="39"/>
    <w:unhideWhenUsed/>
    <w:rsid w:val="00D053CC"/>
    <w:pPr>
      <w:spacing w:after="0"/>
    </w:pPr>
  </w:style>
  <w:style w:type="paragraph" w:styleId="TOC9">
    <w:name w:val="toc 9"/>
    <w:basedOn w:val="Normal"/>
    <w:next w:val="Normal"/>
    <w:autoRedefine/>
    <w:uiPriority w:val="39"/>
    <w:unhideWhenUsed/>
    <w:rsid w:val="00D053CC"/>
    <w:pPr>
      <w:spacing w:after="0"/>
    </w:pPr>
  </w:style>
  <w:style w:type="character" w:customStyle="1" w:styleId="Heading2Char">
    <w:name w:val="Heading 2 Char"/>
    <w:basedOn w:val="DefaultParagraphFont"/>
    <w:link w:val="Heading2"/>
    <w:uiPriority w:val="9"/>
    <w:rsid w:val="00D053C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687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53C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E1D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E1D56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1D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1D5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86D0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52DC"/>
  </w:style>
  <w:style w:type="paragraph" w:styleId="Footer">
    <w:name w:val="footer"/>
    <w:basedOn w:val="Normal"/>
    <w:link w:val="Foot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52DC"/>
  </w:style>
  <w:style w:type="character" w:styleId="Hyperlink">
    <w:name w:val="Hyperlink"/>
    <w:basedOn w:val="DefaultParagraphFont"/>
    <w:uiPriority w:val="99"/>
    <w:unhideWhenUsed/>
    <w:rsid w:val="00775232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AF501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1">
    <w:name w:val="Light Shading Accent 1"/>
    <w:basedOn w:val="TableNormal"/>
    <w:uiPriority w:val="60"/>
    <w:rsid w:val="00AF501C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">
    <w:name w:val="Light Shading"/>
    <w:basedOn w:val="TableNormal"/>
    <w:uiPriority w:val="60"/>
    <w:rsid w:val="00AF501C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2">
    <w:name w:val="Light Shading Accent 2"/>
    <w:basedOn w:val="TableNormal"/>
    <w:uiPriority w:val="60"/>
    <w:rsid w:val="00AF501C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Grid-Accent2">
    <w:name w:val="Light Grid Accent 2"/>
    <w:basedOn w:val="TableNormal"/>
    <w:uiPriority w:val="62"/>
    <w:rsid w:val="00AF501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List-Accent6">
    <w:name w:val="Light List Accent 6"/>
    <w:basedOn w:val="TableNormal"/>
    <w:uiPriority w:val="61"/>
    <w:rsid w:val="00AF501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List-Accent5">
    <w:name w:val="Light List Accent 5"/>
    <w:basedOn w:val="TableNormal"/>
    <w:uiPriority w:val="61"/>
    <w:rsid w:val="00AF501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Grid-Accent4">
    <w:name w:val="Light Grid Accent 4"/>
    <w:basedOn w:val="TableNormal"/>
    <w:uiPriority w:val="62"/>
    <w:rsid w:val="00AF501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FC687E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Index1">
    <w:name w:val="index 1"/>
    <w:basedOn w:val="Normal"/>
    <w:next w:val="Normal"/>
    <w:autoRedefine/>
    <w:uiPriority w:val="99"/>
    <w:unhideWhenUsed/>
    <w:rsid w:val="00FC687E"/>
    <w:pPr>
      <w:spacing w:after="0"/>
      <w:ind w:left="220" w:hanging="220"/>
    </w:pPr>
    <w:rPr>
      <w:sz w:val="20"/>
      <w:szCs w:val="20"/>
    </w:rPr>
  </w:style>
  <w:style w:type="paragraph" w:styleId="Index2">
    <w:name w:val="index 2"/>
    <w:basedOn w:val="Normal"/>
    <w:next w:val="Normal"/>
    <w:autoRedefine/>
    <w:uiPriority w:val="99"/>
    <w:unhideWhenUsed/>
    <w:rsid w:val="00FC687E"/>
    <w:pPr>
      <w:spacing w:after="0"/>
      <w:ind w:left="440" w:hanging="220"/>
    </w:pPr>
    <w:rPr>
      <w:sz w:val="20"/>
      <w:szCs w:val="20"/>
    </w:rPr>
  </w:style>
  <w:style w:type="paragraph" w:styleId="Index3">
    <w:name w:val="index 3"/>
    <w:basedOn w:val="Normal"/>
    <w:next w:val="Normal"/>
    <w:autoRedefine/>
    <w:uiPriority w:val="99"/>
    <w:unhideWhenUsed/>
    <w:rsid w:val="00FC687E"/>
    <w:pPr>
      <w:spacing w:after="0"/>
      <w:ind w:left="660" w:hanging="220"/>
    </w:pPr>
    <w:rPr>
      <w:sz w:val="20"/>
      <w:szCs w:val="20"/>
    </w:rPr>
  </w:style>
  <w:style w:type="paragraph" w:styleId="Index4">
    <w:name w:val="index 4"/>
    <w:basedOn w:val="Normal"/>
    <w:next w:val="Normal"/>
    <w:autoRedefine/>
    <w:uiPriority w:val="99"/>
    <w:unhideWhenUsed/>
    <w:rsid w:val="00FC687E"/>
    <w:pPr>
      <w:spacing w:after="0"/>
      <w:ind w:left="880" w:hanging="220"/>
    </w:pPr>
    <w:rPr>
      <w:sz w:val="20"/>
      <w:szCs w:val="20"/>
    </w:rPr>
  </w:style>
  <w:style w:type="paragraph" w:styleId="Index5">
    <w:name w:val="index 5"/>
    <w:basedOn w:val="Normal"/>
    <w:next w:val="Normal"/>
    <w:autoRedefine/>
    <w:uiPriority w:val="99"/>
    <w:unhideWhenUsed/>
    <w:rsid w:val="00FC687E"/>
    <w:pPr>
      <w:spacing w:after="0"/>
      <w:ind w:left="1100" w:hanging="220"/>
    </w:pPr>
    <w:rPr>
      <w:sz w:val="20"/>
      <w:szCs w:val="20"/>
    </w:rPr>
  </w:style>
  <w:style w:type="paragraph" w:styleId="Index6">
    <w:name w:val="index 6"/>
    <w:basedOn w:val="Normal"/>
    <w:next w:val="Normal"/>
    <w:autoRedefine/>
    <w:uiPriority w:val="99"/>
    <w:unhideWhenUsed/>
    <w:rsid w:val="00FC687E"/>
    <w:pPr>
      <w:spacing w:after="0"/>
      <w:ind w:left="1320" w:hanging="220"/>
    </w:pPr>
    <w:rPr>
      <w:sz w:val="20"/>
      <w:szCs w:val="20"/>
    </w:rPr>
  </w:style>
  <w:style w:type="paragraph" w:styleId="Index7">
    <w:name w:val="index 7"/>
    <w:basedOn w:val="Normal"/>
    <w:next w:val="Normal"/>
    <w:autoRedefine/>
    <w:uiPriority w:val="99"/>
    <w:unhideWhenUsed/>
    <w:rsid w:val="00FC687E"/>
    <w:pPr>
      <w:spacing w:after="0"/>
      <w:ind w:left="1540" w:hanging="220"/>
    </w:pPr>
    <w:rPr>
      <w:sz w:val="20"/>
      <w:szCs w:val="20"/>
    </w:rPr>
  </w:style>
  <w:style w:type="paragraph" w:styleId="Index8">
    <w:name w:val="index 8"/>
    <w:basedOn w:val="Normal"/>
    <w:next w:val="Normal"/>
    <w:autoRedefine/>
    <w:uiPriority w:val="99"/>
    <w:unhideWhenUsed/>
    <w:rsid w:val="00FC687E"/>
    <w:pPr>
      <w:spacing w:after="0"/>
      <w:ind w:left="1760" w:hanging="220"/>
    </w:pPr>
    <w:rPr>
      <w:sz w:val="20"/>
      <w:szCs w:val="20"/>
    </w:rPr>
  </w:style>
  <w:style w:type="paragraph" w:styleId="Index9">
    <w:name w:val="index 9"/>
    <w:basedOn w:val="Normal"/>
    <w:next w:val="Normal"/>
    <w:autoRedefine/>
    <w:uiPriority w:val="99"/>
    <w:unhideWhenUsed/>
    <w:rsid w:val="00FC687E"/>
    <w:pPr>
      <w:spacing w:after="0"/>
      <w:ind w:left="1980" w:hanging="220"/>
    </w:pPr>
    <w:rPr>
      <w:sz w:val="20"/>
      <w:szCs w:val="20"/>
    </w:rPr>
  </w:style>
  <w:style w:type="paragraph" w:styleId="IndexHeading">
    <w:name w:val="index heading"/>
    <w:basedOn w:val="Normal"/>
    <w:next w:val="Index1"/>
    <w:uiPriority w:val="99"/>
    <w:unhideWhenUsed/>
    <w:rsid w:val="00FC687E"/>
    <w:pPr>
      <w:spacing w:before="120" w:after="120"/>
    </w:pPr>
    <w:rPr>
      <w:i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D053CC"/>
    <w:pPr>
      <w:spacing w:before="240" w:after="120"/>
    </w:pPr>
    <w:rPr>
      <w:b/>
      <w:caps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D053CC"/>
    <w:pPr>
      <w:spacing w:after="0"/>
    </w:pPr>
    <w:rPr>
      <w:b/>
      <w:smallCaps/>
    </w:rPr>
  </w:style>
  <w:style w:type="paragraph" w:styleId="TOC3">
    <w:name w:val="toc 3"/>
    <w:basedOn w:val="Normal"/>
    <w:next w:val="Normal"/>
    <w:autoRedefine/>
    <w:uiPriority w:val="39"/>
    <w:unhideWhenUsed/>
    <w:rsid w:val="00D053CC"/>
    <w:pPr>
      <w:spacing w:after="0"/>
    </w:pPr>
    <w:rPr>
      <w:smallCaps/>
    </w:rPr>
  </w:style>
  <w:style w:type="paragraph" w:styleId="TOC4">
    <w:name w:val="toc 4"/>
    <w:basedOn w:val="Normal"/>
    <w:next w:val="Normal"/>
    <w:autoRedefine/>
    <w:uiPriority w:val="39"/>
    <w:unhideWhenUsed/>
    <w:rsid w:val="00D053CC"/>
    <w:pPr>
      <w:spacing w:after="0"/>
    </w:pPr>
  </w:style>
  <w:style w:type="paragraph" w:styleId="TOC5">
    <w:name w:val="toc 5"/>
    <w:basedOn w:val="Normal"/>
    <w:next w:val="Normal"/>
    <w:autoRedefine/>
    <w:uiPriority w:val="39"/>
    <w:unhideWhenUsed/>
    <w:rsid w:val="00D053CC"/>
    <w:pPr>
      <w:spacing w:after="0"/>
    </w:pPr>
  </w:style>
  <w:style w:type="paragraph" w:styleId="TOC6">
    <w:name w:val="toc 6"/>
    <w:basedOn w:val="Normal"/>
    <w:next w:val="Normal"/>
    <w:autoRedefine/>
    <w:uiPriority w:val="39"/>
    <w:unhideWhenUsed/>
    <w:rsid w:val="00D053CC"/>
    <w:pPr>
      <w:spacing w:after="0"/>
    </w:pPr>
  </w:style>
  <w:style w:type="paragraph" w:styleId="TOC7">
    <w:name w:val="toc 7"/>
    <w:basedOn w:val="Normal"/>
    <w:next w:val="Normal"/>
    <w:autoRedefine/>
    <w:uiPriority w:val="39"/>
    <w:unhideWhenUsed/>
    <w:rsid w:val="00D053CC"/>
    <w:pPr>
      <w:spacing w:after="0"/>
    </w:pPr>
  </w:style>
  <w:style w:type="paragraph" w:styleId="TOC8">
    <w:name w:val="toc 8"/>
    <w:basedOn w:val="Normal"/>
    <w:next w:val="Normal"/>
    <w:autoRedefine/>
    <w:uiPriority w:val="39"/>
    <w:unhideWhenUsed/>
    <w:rsid w:val="00D053CC"/>
    <w:pPr>
      <w:spacing w:after="0"/>
    </w:pPr>
  </w:style>
  <w:style w:type="paragraph" w:styleId="TOC9">
    <w:name w:val="toc 9"/>
    <w:basedOn w:val="Normal"/>
    <w:next w:val="Normal"/>
    <w:autoRedefine/>
    <w:uiPriority w:val="39"/>
    <w:unhideWhenUsed/>
    <w:rsid w:val="00D053CC"/>
    <w:pPr>
      <w:spacing w:after="0"/>
    </w:pPr>
  </w:style>
  <w:style w:type="character" w:customStyle="1" w:styleId="Heading2Char">
    <w:name w:val="Heading 2 Char"/>
    <w:basedOn w:val="DefaultParagraphFont"/>
    <w:link w:val="Heading2"/>
    <w:uiPriority w:val="9"/>
    <w:rsid w:val="00D053C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settings" Target="settings.xml"/><Relationship Id="rId20" Type="http://schemas.openxmlformats.org/officeDocument/2006/relationships/image" Target="media/image6.png"/><Relationship Id="rId21" Type="http://schemas.openxmlformats.org/officeDocument/2006/relationships/hyperlink" Target="https://sketch.io/sketchpad/" TargetMode="External"/><Relationship Id="rId22" Type="http://schemas.openxmlformats.org/officeDocument/2006/relationships/header" Target="header1.xml"/><Relationship Id="rId23" Type="http://schemas.openxmlformats.org/officeDocument/2006/relationships/header" Target="header2.xml"/><Relationship Id="rId24" Type="http://schemas.openxmlformats.org/officeDocument/2006/relationships/footer" Target="footer1.xml"/><Relationship Id="rId25" Type="http://schemas.openxmlformats.org/officeDocument/2006/relationships/footer" Target="footer2.xml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webSettings" Target="webSettings.xml"/><Relationship Id="rId11" Type="http://schemas.openxmlformats.org/officeDocument/2006/relationships/footnotes" Target="footnotes.xml"/><Relationship Id="rId12" Type="http://schemas.openxmlformats.org/officeDocument/2006/relationships/endnotes" Target="endnotes.xml"/><Relationship Id="rId13" Type="http://schemas.openxmlformats.org/officeDocument/2006/relationships/image" Target="media/image1.png"/><Relationship Id="rId14" Type="http://schemas.openxmlformats.org/officeDocument/2006/relationships/image" Target="media/image10.png"/><Relationship Id="rId15" Type="http://schemas.openxmlformats.org/officeDocument/2006/relationships/hyperlink" Target="https://github.com/300872772/COMP305-F2016-Assignment1" TargetMode="External"/><Relationship Id="rId16" Type="http://schemas.openxmlformats.org/officeDocument/2006/relationships/image" Target="media/image2.png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customXml" Target="../customXml/item5.xml"/><Relationship Id="rId6" Type="http://schemas.openxmlformats.org/officeDocument/2006/relationships/numbering" Target="numbering.xml"/><Relationship Id="rId7" Type="http://schemas.openxmlformats.org/officeDocument/2006/relationships/styles" Target="styles.xml"/><Relationship Id="rId8" Type="http://schemas.microsoft.com/office/2007/relationships/stylesWithEffects" Target="stylesWithEffect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homas\AppData\Roaming\Microsoft\Templates\TP030000466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2016-09-27T00:00:00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33" ma:contentTypeDescription="Create a new document." ma:contentTypeScope="" ma:versionID="37d3ec2b48d53e45b233ad8f52fe1b11"/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F8A6096-AC3C-41A5-9CB9-998E1823050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BD01D80-C71E-4C35-9EC9-AB4B2A68E7C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9F1F569-4C10-4968-8575-367736BE939A}">
  <ds:schemaRefs>
    <ds:schemaRef ds:uri="http://schemas.microsoft.com/office/2006/metadata/contentType"/>
    <ds:schemaRef ds:uri="http://schemas.microsoft.com/office/2006/metadata/properties/metaAttributes"/>
  </ds:schemaRefs>
</ds:datastoreItem>
</file>

<file path=customXml/itemProps5.xml><?xml version="1.0" encoding="utf-8"?>
<ds:datastoreItem xmlns:ds="http://schemas.openxmlformats.org/officeDocument/2006/customXml" ds:itemID="{16068F4D-A7A3-0C48-92CE-0A294F5EDA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\Users\Thomas\AppData\Roaming\Microsoft\Templates\TP030000466.dotx</Template>
  <TotalTime>3</TotalTime>
  <Pages>9</Pages>
  <Words>696</Words>
  <Characters>3968</Characters>
  <Application>Microsoft Macintosh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MAMUN’S GAME STUDIO</Company>
  <LinksUpToDate>false</LinksUpToDate>
  <CharactersWithSpaces>4655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FIGHT FOR COLORS</dc:title>
  <dc:creator>MD MAMUNUR RAHMAN</dc:creator>
  <cp:lastModifiedBy>Md Mamunur Rahman</cp:lastModifiedBy>
  <cp:revision>6</cp:revision>
  <dcterms:created xsi:type="dcterms:W3CDTF">2016-10-03T20:48:00Z</dcterms:created>
  <dcterms:modified xsi:type="dcterms:W3CDTF">2016-10-04T02:39:00Z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TC300004669990</vt:lpwstr>
  </property>
</Properties>
</file>